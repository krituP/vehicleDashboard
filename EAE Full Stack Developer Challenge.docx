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FB7E" w14:textId="3DA96B94" w:rsidR="005434F5" w:rsidRPr="006C7FDA" w:rsidRDefault="005434F5" w:rsidP="00B75E63">
      <w:pPr>
        <w:pStyle w:val="Title"/>
        <w:rPr>
          <w:rFonts w:cs="Calibri"/>
        </w:rPr>
      </w:pPr>
      <w:r w:rsidRPr="006C7FDA">
        <w:rPr>
          <w:rFonts w:cs="Calibri"/>
        </w:rPr>
        <w:t>E</w:t>
      </w:r>
      <w:r w:rsidR="003E0B06" w:rsidRPr="006C7FDA">
        <w:rPr>
          <w:rFonts w:cs="Calibri"/>
        </w:rPr>
        <w:t>AE</w:t>
      </w:r>
      <w:r w:rsidRPr="006C7FDA">
        <w:rPr>
          <w:rFonts w:cs="Calibri"/>
        </w:rPr>
        <w:t xml:space="preserve"> </w:t>
      </w:r>
      <w:r w:rsidR="00A923CF" w:rsidRPr="006C7FDA">
        <w:rPr>
          <w:rFonts w:cs="Calibri"/>
        </w:rPr>
        <w:t>Full</w:t>
      </w:r>
      <w:r w:rsidR="0024343E" w:rsidRPr="006C7FDA">
        <w:rPr>
          <w:rFonts w:cs="Calibri"/>
        </w:rPr>
        <w:t>-Stack challenge</w:t>
      </w:r>
    </w:p>
    <w:p w14:paraId="0C38AD00" w14:textId="0AC900BF" w:rsidR="005C2B3D" w:rsidRPr="006C7FDA" w:rsidRDefault="005C2B3D" w:rsidP="00833133">
      <w:pPr>
        <w:pStyle w:val="Heading1"/>
        <w:numPr>
          <w:ilvl w:val="0"/>
          <w:numId w:val="0"/>
        </w:numPr>
        <w:ind w:left="432" w:hanging="432"/>
        <w:rPr>
          <w:rFonts w:ascii="Calibri" w:hAnsi="Calibri" w:cs="Calibri"/>
        </w:rPr>
      </w:pPr>
      <w:r w:rsidRPr="006C7FDA">
        <w:rPr>
          <w:rFonts w:ascii="Calibri" w:hAnsi="Calibri" w:cs="Calibri"/>
        </w:rPr>
        <w:t>Objective</w:t>
      </w:r>
    </w:p>
    <w:p w14:paraId="79220EF6" w14:textId="034DEA53" w:rsidR="005C2B3D" w:rsidRPr="006C7FDA" w:rsidRDefault="00ED7B93" w:rsidP="005C2B3D">
      <w:pPr>
        <w:rPr>
          <w:rFonts w:cs="Calibri"/>
        </w:rPr>
      </w:pPr>
      <w:r w:rsidRPr="006C7FDA">
        <w:rPr>
          <w:rFonts w:cs="Calibri"/>
        </w:rPr>
        <w:t xml:space="preserve">Recreate the provided </w:t>
      </w:r>
      <w:r w:rsidR="004E30AA">
        <w:rPr>
          <w:rFonts w:cs="Calibri"/>
        </w:rPr>
        <w:t xml:space="preserve">sample vehicle </w:t>
      </w:r>
      <w:r w:rsidRPr="006C7FDA">
        <w:rPr>
          <w:rFonts w:cs="Calibri"/>
        </w:rPr>
        <w:t>dashboard interface and set up a backend to support it. The interface should display real-time data fetched from the backend and allow user interactions to modify backend values. Host the complete application on a static URL and provide the source code on GitHub.</w:t>
      </w:r>
    </w:p>
    <w:p w14:paraId="2C065D8C" w14:textId="0951641B" w:rsidR="00440D37" w:rsidRPr="006C7FDA" w:rsidRDefault="00A5538C" w:rsidP="00C43F35">
      <w:pPr>
        <w:pStyle w:val="Heading1"/>
        <w:rPr>
          <w:rFonts w:ascii="Calibri" w:hAnsi="Calibri" w:cs="Calibri"/>
        </w:rPr>
      </w:pPr>
      <w:r w:rsidRPr="006C7FDA">
        <w:rPr>
          <w:rFonts w:ascii="Calibri" w:hAnsi="Calibri" w:cs="Calibri"/>
        </w:rPr>
        <w:t>User Interface</w:t>
      </w:r>
    </w:p>
    <w:p w14:paraId="3C1EBB53" w14:textId="41C7B4C0" w:rsidR="005F582B" w:rsidRPr="006C7FDA" w:rsidRDefault="00440D37" w:rsidP="00440D37">
      <w:pPr>
        <w:pStyle w:val="NormalWeb"/>
        <w:rPr>
          <w:rFonts w:ascii="Calibri" w:hAnsi="Calibri" w:cs="Calibri"/>
        </w:rPr>
      </w:pPr>
      <w:r w:rsidRPr="006C7FDA">
        <w:rPr>
          <w:rFonts w:ascii="Calibri" w:hAnsi="Calibri" w:cs="Calibri"/>
        </w:rPr>
        <w:t xml:space="preserve">The </w:t>
      </w:r>
      <w:r w:rsidR="004F53AD" w:rsidRPr="006C7FDA">
        <w:rPr>
          <w:rFonts w:ascii="Calibri" w:hAnsi="Calibri" w:cs="Calibri"/>
        </w:rPr>
        <w:t>provided image below</w:t>
      </w:r>
      <w:r w:rsidRPr="006C7FDA">
        <w:rPr>
          <w:rFonts w:ascii="Calibri" w:hAnsi="Calibri" w:cs="Calibri"/>
        </w:rPr>
        <w:t xml:space="preserve"> is a sample</w:t>
      </w:r>
      <w:r w:rsidR="00AA348D" w:rsidRPr="006C7FDA">
        <w:rPr>
          <w:rFonts w:ascii="Calibri" w:hAnsi="Calibri" w:cs="Calibri"/>
        </w:rPr>
        <w:t xml:space="preserve"> vehicle</w:t>
      </w:r>
      <w:r w:rsidRPr="006C7FDA">
        <w:rPr>
          <w:rFonts w:ascii="Calibri" w:hAnsi="Calibri" w:cs="Calibri"/>
        </w:rPr>
        <w:t xml:space="preserve"> dashboard interface displaying information about a motor and a battery, along with some additional vehicle data. It includes various icons, gauges, and controls that provide both visual feedback and interactive elements.</w:t>
      </w:r>
      <w:r w:rsidR="00FA6BAE" w:rsidRPr="006C7FDA">
        <w:rPr>
          <w:rFonts w:ascii="Calibri" w:hAnsi="Calibri" w:cs="Calibri"/>
        </w:rPr>
        <w:t xml:space="preserve"> Your </w:t>
      </w:r>
      <w:r w:rsidR="00A5538C" w:rsidRPr="006C7FDA">
        <w:rPr>
          <w:rFonts w:ascii="Calibri" w:hAnsi="Calibri" w:cs="Calibri"/>
        </w:rPr>
        <w:t>task is to recreate</w:t>
      </w:r>
      <w:r w:rsidR="00E25FEF" w:rsidRPr="006C7FDA">
        <w:rPr>
          <w:rFonts w:ascii="Calibri" w:hAnsi="Calibri" w:cs="Calibri"/>
        </w:rPr>
        <w:t xml:space="preserve"> this interface.</w:t>
      </w:r>
    </w:p>
    <w:p w14:paraId="0B3F95AF" w14:textId="1C4379F1" w:rsidR="00440D37" w:rsidRPr="006C7FDA" w:rsidRDefault="00960F20" w:rsidP="00440D37">
      <w:pPr>
        <w:pStyle w:val="NormalWeb"/>
        <w:rPr>
          <w:rFonts w:ascii="Calibri" w:hAnsi="Calibri" w:cs="Calibri"/>
        </w:rPr>
      </w:pPr>
      <w:r w:rsidRPr="006C7FDA">
        <w:rPr>
          <w:rFonts w:ascii="Calibri" w:hAnsi="Calibri" w:cs="Calibri"/>
          <w:noProof/>
        </w:rPr>
        <w:drawing>
          <wp:inline distT="0" distB="0" distL="0" distR="0" wp14:anchorId="1843EAE4" wp14:editId="0BAD8E94">
            <wp:extent cx="6848475" cy="4200525"/>
            <wp:effectExtent l="0" t="0" r="9525" b="9525"/>
            <wp:docPr id="3626567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AE0FD" w14:textId="1F774745" w:rsidR="003675FC" w:rsidRPr="006C7FDA" w:rsidRDefault="003675FC" w:rsidP="003675FC">
      <w:pPr>
        <w:pStyle w:val="Caption"/>
        <w:jc w:val="center"/>
        <w:rPr>
          <w:rFonts w:cs="Calibri"/>
        </w:rPr>
      </w:pPr>
      <w:r w:rsidRPr="006C7FDA">
        <w:rPr>
          <w:rFonts w:cs="Calibri"/>
        </w:rPr>
        <w:t xml:space="preserve">Figure </w:t>
      </w:r>
      <w:r w:rsidRPr="006C7FDA">
        <w:rPr>
          <w:rFonts w:cs="Calibri"/>
        </w:rPr>
        <w:fldChar w:fldCharType="begin"/>
      </w:r>
      <w:r w:rsidRPr="006C7FDA">
        <w:rPr>
          <w:rFonts w:cs="Calibri"/>
        </w:rPr>
        <w:instrText xml:space="preserve"> SEQ Figure \* ARABIC </w:instrText>
      </w:r>
      <w:r w:rsidRPr="006C7FDA">
        <w:rPr>
          <w:rFonts w:cs="Calibri"/>
        </w:rPr>
        <w:fldChar w:fldCharType="separate"/>
      </w:r>
      <w:r w:rsidRPr="006C7FDA">
        <w:rPr>
          <w:rFonts w:cs="Calibri"/>
          <w:noProof/>
        </w:rPr>
        <w:t>1</w:t>
      </w:r>
      <w:r w:rsidRPr="006C7FDA">
        <w:rPr>
          <w:rFonts w:cs="Calibri"/>
        </w:rPr>
        <w:fldChar w:fldCharType="end"/>
      </w:r>
      <w:r w:rsidRPr="006C7FDA">
        <w:rPr>
          <w:rFonts w:cs="Calibri"/>
        </w:rPr>
        <w:t xml:space="preserve"> </w:t>
      </w:r>
      <w:r w:rsidR="00FD4034" w:rsidRPr="006C7FDA">
        <w:rPr>
          <w:rFonts w:cs="Calibri"/>
        </w:rPr>
        <w:t>–</w:t>
      </w:r>
      <w:r w:rsidRPr="006C7FDA">
        <w:rPr>
          <w:rFonts w:cs="Calibri"/>
        </w:rPr>
        <w:t xml:space="preserve"> </w:t>
      </w:r>
      <w:r w:rsidR="00FD4034" w:rsidRPr="006C7FDA">
        <w:rPr>
          <w:rFonts w:cs="Calibri"/>
        </w:rPr>
        <w:t>Vehicle Dashboard Interface</w:t>
      </w:r>
    </w:p>
    <w:p w14:paraId="1A491DE7" w14:textId="77777777" w:rsidR="005F582B" w:rsidRPr="006C7FDA" w:rsidRDefault="005F582B" w:rsidP="00D83403">
      <w:pPr>
        <w:rPr>
          <w:rFonts w:cs="Calibri"/>
          <w:b/>
          <w:bCs/>
          <w:sz w:val="40"/>
          <w:szCs w:val="36"/>
        </w:rPr>
      </w:pPr>
    </w:p>
    <w:p w14:paraId="2018AD1A" w14:textId="77777777" w:rsidR="00FD4034" w:rsidRDefault="00FD4034" w:rsidP="00D83403">
      <w:pPr>
        <w:rPr>
          <w:rFonts w:cs="Calibri"/>
          <w:b/>
          <w:bCs/>
          <w:sz w:val="40"/>
          <w:szCs w:val="36"/>
        </w:rPr>
      </w:pPr>
    </w:p>
    <w:p w14:paraId="0772D634" w14:textId="77777777" w:rsidR="00A6499A" w:rsidRPr="006C7FDA" w:rsidRDefault="00A6499A" w:rsidP="00D83403">
      <w:pPr>
        <w:rPr>
          <w:rFonts w:cs="Calibri"/>
          <w:b/>
          <w:bCs/>
          <w:sz w:val="40"/>
          <w:szCs w:val="36"/>
        </w:rPr>
      </w:pPr>
    </w:p>
    <w:p w14:paraId="763B593D" w14:textId="06BD7623" w:rsidR="00FD4034" w:rsidRPr="006C7FDA" w:rsidRDefault="007850E7" w:rsidP="00D83403">
      <w:pPr>
        <w:rPr>
          <w:rFonts w:cs="Calibri"/>
          <w:b/>
          <w:bCs/>
          <w:sz w:val="40"/>
          <w:szCs w:val="36"/>
        </w:rPr>
      </w:pPr>
      <w:r w:rsidRPr="006C7FDA">
        <w:rPr>
          <w:rFonts w:cs="Calibri"/>
          <w:b/>
          <w:bCs/>
          <w:sz w:val="40"/>
          <w:szCs w:val="36"/>
        </w:rPr>
        <w:lastRenderedPageBreak/>
        <w:t>Interface Breakdown</w:t>
      </w:r>
    </w:p>
    <w:p w14:paraId="4FFFF27D" w14:textId="7243FC1D" w:rsidR="00FC4C9E" w:rsidRPr="006C7FDA" w:rsidRDefault="00FA319E" w:rsidP="00D73959">
      <w:pPr>
        <w:tabs>
          <w:tab w:val="left" w:pos="1485"/>
        </w:tabs>
        <w:rPr>
          <w:rFonts w:cs="Calibri"/>
          <w:b/>
          <w:bCs/>
          <w:sz w:val="40"/>
          <w:szCs w:val="36"/>
        </w:rPr>
      </w:pPr>
      <w:r>
        <w:rPr>
          <w:rFonts w:cs="Calibri"/>
          <w:b/>
          <w:bCs/>
          <w:noProof/>
          <w:sz w:val="40"/>
          <w:szCs w:val="36"/>
        </w:rPr>
        <w:drawing>
          <wp:inline distT="0" distB="0" distL="0" distR="0" wp14:anchorId="444BCBD4" wp14:editId="3F6DCC50">
            <wp:extent cx="6848475" cy="4200525"/>
            <wp:effectExtent l="0" t="0" r="9525" b="9525"/>
            <wp:docPr id="109728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7290" w14:textId="17F5962F" w:rsidR="00FA319E" w:rsidRDefault="00FA319E" w:rsidP="0094435C">
      <w:pPr>
        <w:pStyle w:val="Caption"/>
        <w:jc w:val="center"/>
        <w:rPr>
          <w:rFonts w:cs="Calibri"/>
        </w:rPr>
      </w:pPr>
      <w:r w:rsidRPr="006C7FDA">
        <w:rPr>
          <w:rFonts w:cs="Calibri"/>
        </w:rPr>
        <w:t xml:space="preserve">Figure </w:t>
      </w:r>
      <w:r>
        <w:rPr>
          <w:rFonts w:cs="Calibri"/>
        </w:rPr>
        <w:t>2</w:t>
      </w:r>
      <w:r w:rsidRPr="006C7FDA">
        <w:rPr>
          <w:rFonts w:cs="Calibri"/>
        </w:rPr>
        <w:t xml:space="preserve"> – Vehicle Dashboard Interface</w:t>
      </w:r>
      <w:r>
        <w:rPr>
          <w:rFonts w:cs="Calibri"/>
        </w:rPr>
        <w:t xml:space="preserve"> Annotated</w:t>
      </w:r>
    </w:p>
    <w:p w14:paraId="6ADBE155" w14:textId="77777777" w:rsidR="0094435C" w:rsidRPr="0094435C" w:rsidRDefault="0094435C" w:rsidP="0094435C"/>
    <w:p w14:paraId="0902AAB4" w14:textId="4557DAEC" w:rsidR="00D83403" w:rsidRPr="006C7FDA" w:rsidRDefault="00D83403" w:rsidP="00D83403">
      <w:pPr>
        <w:rPr>
          <w:rFonts w:cs="Calibri"/>
          <w:sz w:val="32"/>
          <w:szCs w:val="28"/>
        </w:rPr>
      </w:pPr>
      <w:r w:rsidRPr="006C7FDA">
        <w:rPr>
          <w:rFonts w:cs="Calibri"/>
          <w:sz w:val="32"/>
          <w:szCs w:val="28"/>
        </w:rPr>
        <w:t>Top Row Icons</w:t>
      </w:r>
    </w:p>
    <w:p w14:paraId="3F42A267" w14:textId="31C56745" w:rsidR="00440D37" w:rsidRPr="006C7FDA" w:rsidRDefault="00440D37" w:rsidP="00C43F35">
      <w:pPr>
        <w:pStyle w:val="NormalWeb"/>
        <w:numPr>
          <w:ilvl w:val="0"/>
          <w:numId w:val="5"/>
        </w:numPr>
        <w:rPr>
          <w:rStyle w:val="Strong"/>
          <w:rFonts w:ascii="Calibri" w:hAnsi="Calibri" w:cs="Calibri"/>
          <w:b w:val="0"/>
          <w:bCs w:val="0"/>
        </w:rPr>
      </w:pPr>
      <w:r w:rsidRPr="006C7FDA">
        <w:rPr>
          <w:rStyle w:val="Strong"/>
          <w:rFonts w:ascii="Calibri" w:hAnsi="Calibri" w:cs="Calibri"/>
        </w:rPr>
        <w:t>Parking Brake Indicator</w:t>
      </w:r>
    </w:p>
    <w:p w14:paraId="3EA4759D" w14:textId="47D79A7B" w:rsidR="00D57F92" w:rsidRPr="006C7FDA" w:rsidRDefault="00414F07" w:rsidP="00724570">
      <w:pPr>
        <w:pStyle w:val="NormalWeb"/>
        <w:numPr>
          <w:ilvl w:val="1"/>
          <w:numId w:val="5"/>
        </w:numPr>
        <w:rPr>
          <w:rFonts w:ascii="Calibri" w:hAnsi="Calibri" w:cs="Calibri"/>
          <w:b/>
          <w:bCs/>
        </w:rPr>
      </w:pPr>
      <w:r w:rsidRPr="006C7FDA">
        <w:rPr>
          <w:rStyle w:val="Strong"/>
          <w:rFonts w:ascii="Calibri" w:hAnsi="Calibri" w:cs="Calibri"/>
          <w:b w:val="0"/>
          <w:bCs w:val="0"/>
        </w:rPr>
        <w:t>Indicates whether the parking brake is engaged.</w:t>
      </w:r>
    </w:p>
    <w:p w14:paraId="2D0E992C" w14:textId="7BCC703E" w:rsidR="00440D37" w:rsidRPr="006C7FDA" w:rsidRDefault="00440D37" w:rsidP="00C43F35">
      <w:pPr>
        <w:pStyle w:val="NormalWeb"/>
        <w:numPr>
          <w:ilvl w:val="0"/>
          <w:numId w:val="5"/>
        </w:numPr>
        <w:rPr>
          <w:rStyle w:val="Strong"/>
          <w:rFonts w:ascii="Calibri" w:hAnsi="Calibri" w:cs="Calibri"/>
          <w:b w:val="0"/>
          <w:bCs w:val="0"/>
        </w:rPr>
      </w:pPr>
      <w:r w:rsidRPr="006C7FDA">
        <w:rPr>
          <w:rStyle w:val="Strong"/>
          <w:rFonts w:ascii="Calibri" w:hAnsi="Calibri" w:cs="Calibri"/>
        </w:rPr>
        <w:t>Check Engine Indicator</w:t>
      </w:r>
    </w:p>
    <w:p w14:paraId="70D9811D" w14:textId="0F137646" w:rsidR="00414F07" w:rsidRPr="006C7FDA" w:rsidRDefault="00414F07" w:rsidP="00C43F35">
      <w:pPr>
        <w:pStyle w:val="NormalWeb"/>
        <w:numPr>
          <w:ilvl w:val="1"/>
          <w:numId w:val="5"/>
        </w:numPr>
        <w:rPr>
          <w:rFonts w:ascii="Calibri" w:hAnsi="Calibri" w:cs="Calibri"/>
        </w:rPr>
      </w:pPr>
      <w:r w:rsidRPr="006C7FDA">
        <w:rPr>
          <w:rFonts w:ascii="Calibri" w:hAnsi="Calibri" w:cs="Calibri"/>
        </w:rPr>
        <w:t>Indicates the engine status</w:t>
      </w:r>
      <w:r w:rsidR="00D00A34" w:rsidRPr="006C7FDA">
        <w:rPr>
          <w:rFonts w:ascii="Calibri" w:hAnsi="Calibri" w:cs="Calibri"/>
        </w:rPr>
        <w:t>.</w:t>
      </w:r>
    </w:p>
    <w:p w14:paraId="751E75A0" w14:textId="4B2CAF24" w:rsidR="00440D37" w:rsidRPr="006C7FDA" w:rsidRDefault="00D00A34" w:rsidP="00C43F35">
      <w:pPr>
        <w:pStyle w:val="NormalWeb"/>
        <w:numPr>
          <w:ilvl w:val="0"/>
          <w:numId w:val="5"/>
        </w:numPr>
        <w:rPr>
          <w:rStyle w:val="Strong"/>
          <w:rFonts w:ascii="Calibri" w:hAnsi="Calibri" w:cs="Calibri"/>
          <w:b w:val="0"/>
          <w:bCs w:val="0"/>
        </w:rPr>
      </w:pPr>
      <w:r w:rsidRPr="006C7FDA">
        <w:rPr>
          <w:rStyle w:val="Strong"/>
          <w:rFonts w:ascii="Calibri" w:hAnsi="Calibri" w:cs="Calibri"/>
        </w:rPr>
        <w:t>Motor Status Indicator</w:t>
      </w:r>
    </w:p>
    <w:p w14:paraId="3827EEBF" w14:textId="0CB64DDD" w:rsidR="00D00A34" w:rsidRPr="006C7FDA" w:rsidRDefault="00F54F71" w:rsidP="00C43F35">
      <w:pPr>
        <w:pStyle w:val="NormalWeb"/>
        <w:numPr>
          <w:ilvl w:val="1"/>
          <w:numId w:val="5"/>
        </w:numPr>
        <w:rPr>
          <w:rFonts w:ascii="Calibri" w:hAnsi="Calibri" w:cs="Calibri"/>
        </w:rPr>
      </w:pPr>
      <w:r w:rsidRPr="006C7FDA">
        <w:rPr>
          <w:rFonts w:ascii="Calibri" w:hAnsi="Calibri" w:cs="Calibri"/>
        </w:rPr>
        <w:t xml:space="preserve">Indicates whether the motor is </w:t>
      </w:r>
      <w:r w:rsidR="00694321" w:rsidRPr="006C7FDA">
        <w:rPr>
          <w:rFonts w:ascii="Calibri" w:hAnsi="Calibri" w:cs="Calibri"/>
        </w:rPr>
        <w:t>operating at</w:t>
      </w:r>
      <w:r w:rsidR="00B26F8E" w:rsidRPr="006C7FDA">
        <w:rPr>
          <w:rFonts w:ascii="Calibri" w:hAnsi="Calibri" w:cs="Calibri"/>
        </w:rPr>
        <w:t xml:space="preserve"> very high speeds.</w:t>
      </w:r>
    </w:p>
    <w:p w14:paraId="4C956607" w14:textId="77777777" w:rsidR="00787CF1" w:rsidRPr="006C7FDA" w:rsidRDefault="00440D37" w:rsidP="00C43F35">
      <w:pPr>
        <w:pStyle w:val="NormalWeb"/>
        <w:numPr>
          <w:ilvl w:val="0"/>
          <w:numId w:val="5"/>
        </w:numPr>
        <w:rPr>
          <w:rStyle w:val="Strong"/>
          <w:rFonts w:ascii="Calibri" w:hAnsi="Calibri" w:cs="Calibri"/>
          <w:b w:val="0"/>
          <w:bCs w:val="0"/>
        </w:rPr>
      </w:pPr>
      <w:r w:rsidRPr="006C7FDA">
        <w:rPr>
          <w:rStyle w:val="Strong"/>
          <w:rFonts w:ascii="Calibri" w:hAnsi="Calibri" w:cs="Calibri"/>
        </w:rPr>
        <w:t xml:space="preserve">Battery </w:t>
      </w:r>
      <w:r w:rsidR="00787CF1" w:rsidRPr="006C7FDA">
        <w:rPr>
          <w:rStyle w:val="Strong"/>
          <w:rFonts w:ascii="Calibri" w:hAnsi="Calibri" w:cs="Calibri"/>
        </w:rPr>
        <w:t>Low Indicator</w:t>
      </w:r>
    </w:p>
    <w:p w14:paraId="021A56B4" w14:textId="64758C2C" w:rsidR="00004E98" w:rsidRPr="006C7FDA" w:rsidRDefault="00C43F35" w:rsidP="00004E98">
      <w:pPr>
        <w:pStyle w:val="NormalWeb"/>
        <w:numPr>
          <w:ilvl w:val="1"/>
          <w:numId w:val="5"/>
        </w:numPr>
        <w:rPr>
          <w:rStyle w:val="Strong"/>
          <w:rFonts w:ascii="Calibri" w:hAnsi="Calibri" w:cs="Calibri"/>
          <w:b w:val="0"/>
          <w:bCs w:val="0"/>
        </w:rPr>
      </w:pPr>
      <w:r w:rsidRPr="006C7FDA">
        <w:rPr>
          <w:rStyle w:val="Strong"/>
          <w:rFonts w:ascii="Calibri" w:hAnsi="Calibri" w:cs="Calibri"/>
          <w:b w:val="0"/>
          <w:bCs w:val="0"/>
        </w:rPr>
        <w:t xml:space="preserve">Indicates whether the battery </w:t>
      </w:r>
      <w:r w:rsidR="00004E98" w:rsidRPr="006C7FDA">
        <w:rPr>
          <w:rStyle w:val="Strong"/>
          <w:rFonts w:ascii="Calibri" w:hAnsi="Calibri" w:cs="Calibri"/>
          <w:b w:val="0"/>
          <w:bCs w:val="0"/>
        </w:rPr>
        <w:t xml:space="preserve">has dropped </w:t>
      </w:r>
      <w:r w:rsidR="002E63CE">
        <w:rPr>
          <w:rStyle w:val="Strong"/>
          <w:rFonts w:ascii="Calibri" w:hAnsi="Calibri" w:cs="Calibri"/>
          <w:b w:val="0"/>
          <w:bCs w:val="0"/>
        </w:rPr>
        <w:t>below</w:t>
      </w:r>
      <w:r w:rsidR="00004E98" w:rsidRPr="006C7FDA">
        <w:rPr>
          <w:rStyle w:val="Strong"/>
          <w:rFonts w:ascii="Calibri" w:hAnsi="Calibri" w:cs="Calibri"/>
          <w:b w:val="0"/>
          <w:bCs w:val="0"/>
        </w:rPr>
        <w:t xml:space="preserve"> </w:t>
      </w:r>
      <w:r w:rsidR="002E63CE">
        <w:rPr>
          <w:rStyle w:val="Strong"/>
          <w:rFonts w:ascii="Calibri" w:hAnsi="Calibri" w:cs="Calibri"/>
          <w:b w:val="0"/>
          <w:bCs w:val="0"/>
        </w:rPr>
        <w:t>a defined threshold</w:t>
      </w:r>
      <w:r w:rsidR="00004E98" w:rsidRPr="006C7FDA">
        <w:rPr>
          <w:rStyle w:val="Strong"/>
          <w:rFonts w:ascii="Calibri" w:hAnsi="Calibri" w:cs="Calibri"/>
          <w:b w:val="0"/>
          <w:bCs w:val="0"/>
        </w:rPr>
        <w:t>.</w:t>
      </w:r>
    </w:p>
    <w:p w14:paraId="2CBCA1C2" w14:textId="08239259" w:rsidR="00004E98" w:rsidRPr="006C7FDA" w:rsidRDefault="002C37C3" w:rsidP="00004E98">
      <w:pPr>
        <w:pStyle w:val="NormalWeb"/>
        <w:rPr>
          <w:rStyle w:val="Strong"/>
          <w:rFonts w:ascii="Calibri" w:hAnsi="Calibri" w:cs="Calibri"/>
          <w:b w:val="0"/>
          <w:bCs w:val="0"/>
          <w:sz w:val="32"/>
          <w:szCs w:val="32"/>
        </w:rPr>
      </w:pPr>
      <w:r w:rsidRPr="006C7FDA">
        <w:rPr>
          <w:rStyle w:val="Strong"/>
          <w:rFonts w:ascii="Calibri" w:hAnsi="Calibri" w:cs="Calibri"/>
          <w:b w:val="0"/>
          <w:bCs w:val="0"/>
          <w:sz w:val="32"/>
          <w:szCs w:val="32"/>
        </w:rPr>
        <w:t>Gauges</w:t>
      </w:r>
    </w:p>
    <w:p w14:paraId="6BEC3E11" w14:textId="04959A01" w:rsidR="002C37C3" w:rsidRPr="006C7FDA" w:rsidRDefault="00CE798F" w:rsidP="00CE798F">
      <w:pPr>
        <w:pStyle w:val="NormalWeb"/>
        <w:numPr>
          <w:ilvl w:val="0"/>
          <w:numId w:val="5"/>
        </w:numPr>
        <w:rPr>
          <w:rStyle w:val="Strong"/>
          <w:rFonts w:ascii="Calibri" w:hAnsi="Calibri" w:cs="Calibri"/>
          <w:b w:val="0"/>
          <w:bCs w:val="0"/>
        </w:rPr>
      </w:pPr>
      <w:r w:rsidRPr="006C7FDA">
        <w:rPr>
          <w:rStyle w:val="Strong"/>
          <w:rFonts w:ascii="Calibri" w:hAnsi="Calibri" w:cs="Calibri"/>
        </w:rPr>
        <w:t>Power Gauge</w:t>
      </w:r>
    </w:p>
    <w:p w14:paraId="48D6ED0B" w14:textId="5F014A0E" w:rsidR="00CE798F" w:rsidRPr="006C7FDA" w:rsidRDefault="00CE798F" w:rsidP="00CE798F">
      <w:pPr>
        <w:pStyle w:val="NormalWeb"/>
        <w:numPr>
          <w:ilvl w:val="1"/>
          <w:numId w:val="5"/>
        </w:numPr>
        <w:rPr>
          <w:rStyle w:val="Strong"/>
          <w:rFonts w:ascii="Calibri" w:hAnsi="Calibri" w:cs="Calibri"/>
          <w:b w:val="0"/>
          <w:bCs w:val="0"/>
        </w:rPr>
      </w:pPr>
      <w:r w:rsidRPr="006C7FDA">
        <w:rPr>
          <w:rStyle w:val="Strong"/>
          <w:rFonts w:ascii="Calibri" w:hAnsi="Calibri" w:cs="Calibri"/>
          <w:b w:val="0"/>
          <w:bCs w:val="0"/>
        </w:rPr>
        <w:t>Displays the power</w:t>
      </w:r>
      <w:r w:rsidR="00CE23B7" w:rsidRPr="006C7FDA">
        <w:rPr>
          <w:rStyle w:val="Strong"/>
          <w:rFonts w:ascii="Calibri" w:hAnsi="Calibri" w:cs="Calibri"/>
          <w:b w:val="0"/>
          <w:bCs w:val="0"/>
        </w:rPr>
        <w:t xml:space="preserve"> </w:t>
      </w:r>
      <w:r w:rsidR="00472EF3" w:rsidRPr="006C7FDA">
        <w:rPr>
          <w:rStyle w:val="Strong"/>
          <w:rFonts w:ascii="Calibri" w:hAnsi="Calibri" w:cs="Calibri"/>
          <w:b w:val="0"/>
          <w:bCs w:val="0"/>
        </w:rPr>
        <w:t>drawn from the battery and consumed by the motor, or the power being put into the battery through charging.</w:t>
      </w:r>
    </w:p>
    <w:p w14:paraId="6CB0316B" w14:textId="7AF092C5" w:rsidR="00472EF3" w:rsidRPr="006C7FDA" w:rsidRDefault="00472EF3" w:rsidP="00472EF3">
      <w:pPr>
        <w:pStyle w:val="NormalWeb"/>
        <w:numPr>
          <w:ilvl w:val="0"/>
          <w:numId w:val="5"/>
        </w:numPr>
        <w:rPr>
          <w:rStyle w:val="Strong"/>
          <w:rFonts w:ascii="Calibri" w:hAnsi="Calibri" w:cs="Calibri"/>
        </w:rPr>
      </w:pPr>
      <w:r w:rsidRPr="006C7FDA">
        <w:rPr>
          <w:rStyle w:val="Strong"/>
          <w:rFonts w:ascii="Calibri" w:hAnsi="Calibri" w:cs="Calibri"/>
        </w:rPr>
        <w:t>Motor RPM Gauge</w:t>
      </w:r>
    </w:p>
    <w:p w14:paraId="289A0D61" w14:textId="47B1B1FD" w:rsidR="00960F20" w:rsidRPr="006C7FDA" w:rsidRDefault="00472EF3" w:rsidP="00960F20">
      <w:pPr>
        <w:pStyle w:val="NormalWeb"/>
        <w:numPr>
          <w:ilvl w:val="1"/>
          <w:numId w:val="5"/>
        </w:numPr>
        <w:rPr>
          <w:rStyle w:val="Strong"/>
          <w:rFonts w:ascii="Calibri" w:hAnsi="Calibri" w:cs="Calibri"/>
          <w:b w:val="0"/>
          <w:bCs w:val="0"/>
        </w:rPr>
      </w:pPr>
      <w:r w:rsidRPr="006C7FDA">
        <w:rPr>
          <w:rStyle w:val="Strong"/>
          <w:rFonts w:ascii="Calibri" w:hAnsi="Calibri" w:cs="Calibri"/>
          <w:b w:val="0"/>
          <w:bCs w:val="0"/>
        </w:rPr>
        <w:t>Displays the current RPM of the motor</w:t>
      </w:r>
      <w:r w:rsidR="003D1C8F" w:rsidRPr="006C7FDA">
        <w:rPr>
          <w:rStyle w:val="Strong"/>
          <w:rFonts w:ascii="Calibri" w:hAnsi="Calibri" w:cs="Calibri"/>
          <w:b w:val="0"/>
          <w:bCs w:val="0"/>
        </w:rPr>
        <w:t>.</w:t>
      </w:r>
    </w:p>
    <w:p w14:paraId="6B68E39B" w14:textId="73AA65E3" w:rsidR="00960F20" w:rsidRPr="006C7FDA" w:rsidRDefault="00960F20" w:rsidP="00960F20">
      <w:pPr>
        <w:pStyle w:val="NormalWeb"/>
        <w:rPr>
          <w:rStyle w:val="Strong"/>
          <w:rFonts w:ascii="Calibri" w:hAnsi="Calibri" w:cs="Calibri"/>
          <w:b w:val="0"/>
          <w:bCs w:val="0"/>
          <w:sz w:val="32"/>
          <w:szCs w:val="32"/>
        </w:rPr>
      </w:pPr>
      <w:r w:rsidRPr="006C7FDA">
        <w:rPr>
          <w:rStyle w:val="Strong"/>
          <w:rFonts w:ascii="Calibri" w:hAnsi="Calibri" w:cs="Calibri"/>
          <w:b w:val="0"/>
          <w:bCs w:val="0"/>
          <w:sz w:val="32"/>
          <w:szCs w:val="32"/>
        </w:rPr>
        <w:lastRenderedPageBreak/>
        <w:t xml:space="preserve">Middle Row </w:t>
      </w:r>
      <w:r w:rsidR="008D0337" w:rsidRPr="006C7FDA">
        <w:rPr>
          <w:rStyle w:val="Strong"/>
          <w:rFonts w:ascii="Calibri" w:hAnsi="Calibri" w:cs="Calibri"/>
          <w:b w:val="0"/>
          <w:bCs w:val="0"/>
          <w:sz w:val="32"/>
          <w:szCs w:val="32"/>
        </w:rPr>
        <w:t>Components</w:t>
      </w:r>
    </w:p>
    <w:p w14:paraId="7F992E7A" w14:textId="0BB50DC4" w:rsidR="0042603C" w:rsidRPr="006C7FDA" w:rsidRDefault="0042603C" w:rsidP="0042603C">
      <w:pPr>
        <w:pStyle w:val="NormalWeb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6C7FDA">
        <w:rPr>
          <w:rFonts w:ascii="Calibri" w:hAnsi="Calibri" w:cs="Calibri"/>
          <w:b/>
          <w:bCs/>
        </w:rPr>
        <w:t xml:space="preserve">Gear Ratio </w:t>
      </w:r>
    </w:p>
    <w:p w14:paraId="48F80B92" w14:textId="0B1AE313" w:rsidR="0042603C" w:rsidRPr="006C7FDA" w:rsidRDefault="002D39A9" w:rsidP="0042603C">
      <w:pPr>
        <w:pStyle w:val="NormalWeb"/>
        <w:numPr>
          <w:ilvl w:val="1"/>
          <w:numId w:val="5"/>
        </w:numPr>
        <w:rPr>
          <w:rFonts w:ascii="Calibri" w:hAnsi="Calibri" w:cs="Calibri"/>
        </w:rPr>
      </w:pPr>
      <w:r w:rsidRPr="006C7FDA">
        <w:rPr>
          <w:rFonts w:ascii="Calibri" w:hAnsi="Calibri" w:cs="Calibri"/>
        </w:rPr>
        <w:t>Shows the gear ratio of the motor</w:t>
      </w:r>
      <w:r w:rsidR="00C62C98" w:rsidRPr="006C7FDA">
        <w:rPr>
          <w:rFonts w:ascii="Calibri" w:hAnsi="Calibri" w:cs="Calibri"/>
        </w:rPr>
        <w:t>.</w:t>
      </w:r>
    </w:p>
    <w:p w14:paraId="2A8FF20D" w14:textId="536856A3" w:rsidR="00C62C98" w:rsidRPr="006C7FDA" w:rsidRDefault="00C62C98" w:rsidP="00C62C98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6C7FDA">
        <w:rPr>
          <w:rFonts w:ascii="Calibri" w:hAnsi="Calibri" w:cs="Calibri"/>
          <w:b/>
          <w:bCs/>
        </w:rPr>
        <w:t>Battery Percentage</w:t>
      </w:r>
    </w:p>
    <w:p w14:paraId="30142A2C" w14:textId="4A8CB6D5" w:rsidR="00C62C98" w:rsidRPr="006C7FDA" w:rsidRDefault="00374016" w:rsidP="00C62C98">
      <w:pPr>
        <w:pStyle w:val="NormalWeb"/>
        <w:numPr>
          <w:ilvl w:val="1"/>
          <w:numId w:val="5"/>
        </w:numPr>
        <w:rPr>
          <w:rFonts w:ascii="Calibri" w:hAnsi="Calibri" w:cs="Calibri"/>
        </w:rPr>
      </w:pPr>
      <w:r w:rsidRPr="006C7FDA">
        <w:rPr>
          <w:rFonts w:ascii="Calibri" w:hAnsi="Calibri" w:cs="Calibri"/>
        </w:rPr>
        <w:t>Shows the remaining battery percentage.</w:t>
      </w:r>
    </w:p>
    <w:p w14:paraId="54B4A9E9" w14:textId="2FD4A49D" w:rsidR="00374016" w:rsidRPr="006C7FDA" w:rsidRDefault="009B5661" w:rsidP="00374016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6C7FDA">
        <w:rPr>
          <w:rFonts w:ascii="Calibri" w:hAnsi="Calibri" w:cs="Calibri"/>
          <w:b/>
          <w:bCs/>
        </w:rPr>
        <w:t>Battery Percentage</w:t>
      </w:r>
    </w:p>
    <w:p w14:paraId="457FDD9B" w14:textId="21D757F9" w:rsidR="009B5661" w:rsidRPr="006C7FDA" w:rsidRDefault="009B5661" w:rsidP="009B5661">
      <w:pPr>
        <w:pStyle w:val="NormalWeb"/>
        <w:numPr>
          <w:ilvl w:val="1"/>
          <w:numId w:val="5"/>
        </w:numPr>
        <w:rPr>
          <w:rFonts w:ascii="Calibri" w:hAnsi="Calibri" w:cs="Calibri"/>
        </w:rPr>
      </w:pPr>
      <w:r w:rsidRPr="006C7FDA">
        <w:rPr>
          <w:rFonts w:ascii="Calibri" w:hAnsi="Calibri" w:cs="Calibri"/>
        </w:rPr>
        <w:t xml:space="preserve">Shows the current </w:t>
      </w:r>
      <w:r w:rsidR="0028165C">
        <w:rPr>
          <w:rFonts w:ascii="Calibri" w:hAnsi="Calibri" w:cs="Calibri"/>
        </w:rPr>
        <w:t>battery temperature</w:t>
      </w:r>
      <w:r w:rsidRPr="006C7FDA">
        <w:rPr>
          <w:rFonts w:ascii="Calibri" w:hAnsi="Calibri" w:cs="Calibri"/>
        </w:rPr>
        <w:t>.</w:t>
      </w:r>
    </w:p>
    <w:p w14:paraId="4B2917D4" w14:textId="561760C6" w:rsidR="009B5661" w:rsidRPr="006C7FDA" w:rsidRDefault="006C7FDA" w:rsidP="009B5661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6C7FDA">
        <w:rPr>
          <w:rFonts w:ascii="Calibri" w:hAnsi="Calibri" w:cs="Calibri"/>
          <w:b/>
          <w:bCs/>
        </w:rPr>
        <w:t>Motor RPM</w:t>
      </w:r>
    </w:p>
    <w:p w14:paraId="43F1041A" w14:textId="1750A92E" w:rsidR="006C7FDA" w:rsidRPr="00C518E6" w:rsidRDefault="006C7FDA" w:rsidP="006C7FDA">
      <w:pPr>
        <w:pStyle w:val="NormalWeb"/>
        <w:numPr>
          <w:ilvl w:val="1"/>
          <w:numId w:val="5"/>
        </w:numPr>
        <w:rPr>
          <w:rFonts w:ascii="Calibri" w:hAnsi="Calibri" w:cs="Calibri"/>
        </w:rPr>
      </w:pPr>
      <w:r w:rsidRPr="00C518E6">
        <w:rPr>
          <w:rFonts w:ascii="Calibri" w:hAnsi="Calibri" w:cs="Calibri"/>
        </w:rPr>
        <w:t>Shows the current RPM of the motor.</w:t>
      </w:r>
    </w:p>
    <w:p w14:paraId="7555BDB4" w14:textId="32D1B30E" w:rsidR="00C518E6" w:rsidRPr="00C518E6" w:rsidRDefault="00C518E6" w:rsidP="00C518E6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Motor Speed Setting</w:t>
      </w:r>
    </w:p>
    <w:p w14:paraId="680F9C0A" w14:textId="23DDFF7C" w:rsidR="00C518E6" w:rsidRDefault="00C518E6" w:rsidP="00C518E6">
      <w:pPr>
        <w:pStyle w:val="NormalWeb"/>
        <w:numPr>
          <w:ilvl w:val="1"/>
          <w:numId w:val="5"/>
        </w:numPr>
        <w:rPr>
          <w:rFonts w:ascii="Calibri" w:hAnsi="Calibri" w:cs="Calibri"/>
        </w:rPr>
      </w:pPr>
      <w:r w:rsidRPr="009B347A">
        <w:rPr>
          <w:rFonts w:ascii="Calibri" w:hAnsi="Calibri" w:cs="Calibri"/>
        </w:rPr>
        <w:t>Slider that allows</w:t>
      </w:r>
      <w:r w:rsidR="009B347A">
        <w:rPr>
          <w:rFonts w:ascii="Calibri" w:hAnsi="Calibri" w:cs="Calibri"/>
        </w:rPr>
        <w:t xml:space="preserve"> users to set the speed of the motor, with 1 being the slowest speed, and 4 being the fastest speed.</w:t>
      </w:r>
    </w:p>
    <w:p w14:paraId="6DF154FB" w14:textId="01773BBF" w:rsidR="009B347A" w:rsidRPr="009B347A" w:rsidRDefault="009B347A" w:rsidP="009B347A">
      <w:pPr>
        <w:pStyle w:val="NormalWeb"/>
        <w:rPr>
          <w:rFonts w:ascii="Calibri" w:hAnsi="Calibri" w:cs="Calibri"/>
          <w:sz w:val="32"/>
          <w:szCs w:val="32"/>
        </w:rPr>
      </w:pPr>
      <w:r w:rsidRPr="009B347A">
        <w:rPr>
          <w:rFonts w:ascii="Calibri" w:hAnsi="Calibri" w:cs="Calibri"/>
          <w:sz w:val="32"/>
          <w:szCs w:val="32"/>
        </w:rPr>
        <w:t>Bottom Row Buttons</w:t>
      </w:r>
    </w:p>
    <w:p w14:paraId="4C163DA4" w14:textId="2289875D" w:rsidR="009B347A" w:rsidRPr="003A2810" w:rsidRDefault="00787E4D" w:rsidP="00787E4D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Gear</w:t>
      </w:r>
      <w:r w:rsidR="00970E71">
        <w:rPr>
          <w:rFonts w:ascii="Calibri" w:hAnsi="Calibri" w:cs="Calibri"/>
          <w:b/>
          <w:bCs/>
        </w:rPr>
        <w:t>, Motor</w:t>
      </w:r>
      <w:r w:rsidR="002B4BF2">
        <w:rPr>
          <w:rFonts w:ascii="Calibri" w:hAnsi="Calibri" w:cs="Calibri"/>
          <w:b/>
          <w:bCs/>
        </w:rPr>
        <w:t>, Battery Temperature</w:t>
      </w:r>
      <w:r w:rsidR="00FB0473">
        <w:rPr>
          <w:rFonts w:ascii="Calibri" w:hAnsi="Calibri" w:cs="Calibri"/>
          <w:b/>
          <w:bCs/>
        </w:rPr>
        <w:t xml:space="preserve"> Buttons</w:t>
      </w:r>
    </w:p>
    <w:p w14:paraId="4A8B3743" w14:textId="4CDA7B41" w:rsidR="003A2810" w:rsidRDefault="00FB0473" w:rsidP="003A2810">
      <w:pPr>
        <w:pStyle w:val="NormalWeb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Intended to b</w:t>
      </w:r>
      <w:r w:rsidR="003A2810">
        <w:rPr>
          <w:rFonts w:ascii="Calibri" w:hAnsi="Calibri" w:cs="Calibri"/>
        </w:rPr>
        <w:t>ring users to</w:t>
      </w:r>
      <w:r w:rsidR="00F1683C">
        <w:rPr>
          <w:rFonts w:ascii="Calibri" w:hAnsi="Calibri" w:cs="Calibri"/>
        </w:rPr>
        <w:t xml:space="preserve"> view</w:t>
      </w:r>
      <w:r w:rsidR="002B4BF2">
        <w:rPr>
          <w:rFonts w:ascii="Calibri" w:hAnsi="Calibri" w:cs="Calibri"/>
        </w:rPr>
        <w:t>s</w:t>
      </w:r>
      <w:r w:rsidR="00F1683C">
        <w:rPr>
          <w:rFonts w:ascii="Calibri" w:hAnsi="Calibri" w:cs="Calibri"/>
        </w:rPr>
        <w:t xml:space="preserve"> with more information on the </w:t>
      </w:r>
      <w:r w:rsidR="004540A1">
        <w:rPr>
          <w:rFonts w:ascii="Calibri" w:hAnsi="Calibri" w:cs="Calibri"/>
        </w:rPr>
        <w:t>gear</w:t>
      </w:r>
      <w:r w:rsidR="002B4BF2">
        <w:rPr>
          <w:rFonts w:ascii="Calibri" w:hAnsi="Calibri" w:cs="Calibri"/>
        </w:rPr>
        <w:t>, motor, or battery temperature</w:t>
      </w:r>
      <w:r w:rsidR="004540A1">
        <w:rPr>
          <w:rFonts w:ascii="Calibri" w:hAnsi="Calibri" w:cs="Calibri"/>
        </w:rPr>
        <w:t>.</w:t>
      </w:r>
    </w:p>
    <w:p w14:paraId="6654C501" w14:textId="6B19165B" w:rsidR="004540A1" w:rsidRDefault="004540A1" w:rsidP="003A2810">
      <w:pPr>
        <w:pStyle w:val="NormalWeb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NOTE: The</w:t>
      </w:r>
      <w:r w:rsidR="003E6145">
        <w:rPr>
          <w:rFonts w:ascii="Calibri" w:hAnsi="Calibri" w:cs="Calibri"/>
        </w:rPr>
        <w:t xml:space="preserve">se </w:t>
      </w:r>
      <w:r>
        <w:rPr>
          <w:rFonts w:ascii="Calibri" w:hAnsi="Calibri" w:cs="Calibri"/>
        </w:rPr>
        <w:t>information page</w:t>
      </w:r>
      <w:r w:rsidR="003E6145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do </w:t>
      </w:r>
      <w:r w:rsidR="003E6145">
        <w:rPr>
          <w:rFonts w:ascii="Calibri" w:hAnsi="Calibri" w:cs="Calibri"/>
          <w:b/>
          <w:bCs/>
        </w:rPr>
        <w:t>NOT</w:t>
      </w:r>
      <w:r>
        <w:rPr>
          <w:rFonts w:ascii="Calibri" w:hAnsi="Calibri" w:cs="Calibri"/>
        </w:rPr>
        <w:t xml:space="preserve"> need to be created for th</w:t>
      </w:r>
      <w:r w:rsidR="00260070">
        <w:rPr>
          <w:rFonts w:ascii="Calibri" w:hAnsi="Calibri" w:cs="Calibri"/>
        </w:rPr>
        <w:t xml:space="preserve">e challenge </w:t>
      </w:r>
      <w:r>
        <w:rPr>
          <w:rFonts w:ascii="Calibri" w:hAnsi="Calibri" w:cs="Calibri"/>
        </w:rPr>
        <w:t>application. Th</w:t>
      </w:r>
      <w:r w:rsidR="003E6145">
        <w:rPr>
          <w:rFonts w:ascii="Calibri" w:hAnsi="Calibri" w:cs="Calibri"/>
        </w:rPr>
        <w:t>ese</w:t>
      </w:r>
      <w:r>
        <w:rPr>
          <w:rFonts w:ascii="Calibri" w:hAnsi="Calibri" w:cs="Calibri"/>
        </w:rPr>
        <w:t xml:space="preserve"> button</w:t>
      </w:r>
      <w:r w:rsidR="003E6145">
        <w:rPr>
          <w:rFonts w:ascii="Calibri" w:hAnsi="Calibri" w:cs="Calibri"/>
        </w:rPr>
        <w:t>s should not be functional</w:t>
      </w:r>
      <w:r w:rsidR="00970E71">
        <w:rPr>
          <w:rFonts w:ascii="Calibri" w:hAnsi="Calibri" w:cs="Calibri"/>
        </w:rPr>
        <w:t xml:space="preserve">. </w:t>
      </w:r>
    </w:p>
    <w:p w14:paraId="4CBA7D6C" w14:textId="2DD1424F" w:rsidR="004540A1" w:rsidRPr="00022B2F" w:rsidRDefault="00022B2F" w:rsidP="004540A1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View Menu Button</w:t>
      </w:r>
    </w:p>
    <w:p w14:paraId="51CA671B" w14:textId="208E5F4B" w:rsidR="00022B2F" w:rsidRDefault="00022B2F" w:rsidP="00022B2F">
      <w:pPr>
        <w:pStyle w:val="NormalWeb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Intended to bring users to a selection menu </w:t>
      </w:r>
      <w:r w:rsidR="000D66F5">
        <w:rPr>
          <w:rFonts w:ascii="Calibri" w:hAnsi="Calibri" w:cs="Calibri"/>
        </w:rPr>
        <w:t>w</w:t>
      </w:r>
      <w:r w:rsidR="00AA4EFE">
        <w:rPr>
          <w:rFonts w:ascii="Calibri" w:hAnsi="Calibri" w:cs="Calibri"/>
        </w:rPr>
        <w:t>ith other information views.</w:t>
      </w:r>
    </w:p>
    <w:p w14:paraId="106B8F18" w14:textId="0F853B03" w:rsidR="00AA4EFE" w:rsidRDefault="00AA4EFE" w:rsidP="00022B2F">
      <w:pPr>
        <w:pStyle w:val="NormalWeb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NOTE: This menu page does </w:t>
      </w:r>
      <w:r>
        <w:rPr>
          <w:rFonts w:ascii="Calibri" w:hAnsi="Calibri" w:cs="Calibri"/>
          <w:b/>
          <w:bCs/>
        </w:rPr>
        <w:t xml:space="preserve">NOT </w:t>
      </w:r>
      <w:r>
        <w:rPr>
          <w:rFonts w:ascii="Calibri" w:hAnsi="Calibri" w:cs="Calibri"/>
        </w:rPr>
        <w:t>need to be created for the challenge application. This button should not be functional</w:t>
      </w:r>
      <w:r w:rsidR="00A73DAE">
        <w:rPr>
          <w:rFonts w:ascii="Calibri" w:hAnsi="Calibri" w:cs="Calibri"/>
        </w:rPr>
        <w:t>.</w:t>
      </w:r>
    </w:p>
    <w:p w14:paraId="4811578D" w14:textId="43B1F4E1" w:rsidR="00AA4EFE" w:rsidRDefault="00BB3807" w:rsidP="00AA4EFE">
      <w:pPr>
        <w:pStyle w:val="NormalWeb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BB3807">
        <w:rPr>
          <w:rFonts w:ascii="Calibri" w:hAnsi="Calibri" w:cs="Calibri"/>
          <w:b/>
          <w:bCs/>
        </w:rPr>
        <w:t>Charging Button</w:t>
      </w:r>
    </w:p>
    <w:p w14:paraId="7961B592" w14:textId="7A4E50D1" w:rsidR="00BB3807" w:rsidRPr="00BB3807" w:rsidRDefault="00A01395" w:rsidP="00BB3807">
      <w:pPr>
        <w:pStyle w:val="NormalWeb"/>
        <w:numPr>
          <w:ilvl w:val="1"/>
          <w:numId w:val="5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Simulates</w:t>
      </w:r>
      <w:r w:rsidR="00A73DAE">
        <w:rPr>
          <w:rFonts w:ascii="Calibri" w:hAnsi="Calibri" w:cs="Calibri"/>
        </w:rPr>
        <w:t xml:space="preserve"> connecting the battery to a charger</w:t>
      </w:r>
      <w:r>
        <w:rPr>
          <w:rFonts w:ascii="Calibri" w:hAnsi="Calibri" w:cs="Calibri"/>
        </w:rPr>
        <w:t xml:space="preserve"> and indicates whether </w:t>
      </w:r>
      <w:r w:rsidR="009654CD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battery is charging.</w:t>
      </w:r>
    </w:p>
    <w:p w14:paraId="6BD4C434" w14:textId="755BBA49" w:rsidR="00C43F35" w:rsidRDefault="00C43F35">
      <w:pPr>
        <w:pStyle w:val="Heading1"/>
        <w:rPr>
          <w:rFonts w:ascii="Calibri" w:hAnsi="Calibri" w:cs="Calibri"/>
        </w:rPr>
      </w:pPr>
      <w:r w:rsidRPr="006C7FDA">
        <w:rPr>
          <w:rFonts w:ascii="Calibri" w:hAnsi="Calibri" w:cs="Calibri"/>
        </w:rPr>
        <w:t>Backend and Database</w:t>
      </w:r>
    </w:p>
    <w:p w14:paraId="6727B205" w14:textId="53314784" w:rsidR="005133D8" w:rsidRDefault="001A2BC6" w:rsidP="005133D8">
      <w:r>
        <w:t>The backend should be set up using any cloud service of your choice</w:t>
      </w:r>
      <w:r w:rsidR="00970179">
        <w:t xml:space="preserve">. </w:t>
      </w:r>
      <w:r>
        <w:t>The database should be hosted separately and should be used to store and manage all values displayed on the frontend</w:t>
      </w:r>
      <w:r w:rsidR="0064512E">
        <w:t xml:space="preserve">. </w:t>
      </w:r>
      <w:r w:rsidR="0064512E">
        <w:t>The backend should handle the emulation of motor RPM and battery levels</w:t>
      </w:r>
      <w:r w:rsidR="004351D4">
        <w:t>, and nothing should be emulated on the frontend</w:t>
      </w:r>
      <w:r w:rsidR="0064512E">
        <w:t>. All values displayed on the screen should be fetched from the database, and the database should be updated based on user interactions and changes</w:t>
      </w:r>
      <w:r w:rsidR="00A3324E">
        <w:t xml:space="preserve"> through REST APIs that you create.</w:t>
      </w:r>
    </w:p>
    <w:p w14:paraId="79670ECA" w14:textId="77777777" w:rsidR="000B5061" w:rsidRDefault="000B5061" w:rsidP="005133D8"/>
    <w:p w14:paraId="57AA870E" w14:textId="2E4F03EC" w:rsidR="000B5061" w:rsidRPr="000B5061" w:rsidRDefault="000B5061" w:rsidP="005133D8">
      <w:pPr>
        <w:rPr>
          <w:sz w:val="32"/>
          <w:szCs w:val="28"/>
        </w:rPr>
      </w:pPr>
      <w:r w:rsidRPr="000B5061">
        <w:rPr>
          <w:sz w:val="32"/>
          <w:szCs w:val="28"/>
        </w:rPr>
        <w:t>Requirements</w:t>
      </w:r>
    </w:p>
    <w:p w14:paraId="7BC2AFB1" w14:textId="1F841F06" w:rsidR="000B5061" w:rsidRPr="000B5061" w:rsidRDefault="000B5061" w:rsidP="000B5061">
      <w:pPr>
        <w:spacing w:before="100" w:beforeAutospacing="1" w:after="100" w:afterAutospacing="1"/>
        <w:rPr>
          <w:rFonts w:eastAsia="Times New Roman" w:cs="Calibri"/>
          <w:szCs w:val="24"/>
        </w:rPr>
      </w:pPr>
      <w:r w:rsidRPr="000B5061">
        <w:rPr>
          <w:rFonts w:eastAsia="Times New Roman" w:cs="Calibri"/>
          <w:szCs w:val="24"/>
        </w:rPr>
        <w:t xml:space="preserve"> </w:t>
      </w:r>
      <w:r w:rsidRPr="000B5061">
        <w:rPr>
          <w:rFonts w:eastAsia="Times New Roman" w:cs="Calibri"/>
          <w:b/>
          <w:bCs/>
          <w:szCs w:val="24"/>
        </w:rPr>
        <w:t>Backend Setup</w:t>
      </w:r>
    </w:p>
    <w:p w14:paraId="76DB203E" w14:textId="77777777" w:rsidR="000B5061" w:rsidRPr="000B5061" w:rsidRDefault="000B5061" w:rsidP="000B506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Calibri"/>
          <w:szCs w:val="24"/>
        </w:rPr>
      </w:pPr>
      <w:r w:rsidRPr="000B5061">
        <w:rPr>
          <w:rFonts w:eastAsia="Times New Roman" w:cs="Calibri"/>
          <w:szCs w:val="24"/>
        </w:rPr>
        <w:t>Use a cloud service like Google Cloud Platform (GCP), Microsoft Azure, or Amazon Web Services (AWS) to set up your backend.</w:t>
      </w:r>
    </w:p>
    <w:p w14:paraId="4F70EFF8" w14:textId="1762E4C0" w:rsidR="000B5061" w:rsidRPr="000B5061" w:rsidRDefault="00970179" w:rsidP="000B506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Calibri"/>
          <w:szCs w:val="24"/>
        </w:rPr>
      </w:pPr>
      <w:r>
        <w:rPr>
          <w:rFonts w:eastAsia="Times New Roman" w:cs="Calibri"/>
          <w:szCs w:val="24"/>
        </w:rPr>
        <w:t>Create a database using any database</w:t>
      </w:r>
      <w:r w:rsidR="006C6CBD">
        <w:rPr>
          <w:rFonts w:eastAsia="Times New Roman" w:cs="Calibri"/>
          <w:szCs w:val="24"/>
        </w:rPr>
        <w:t xml:space="preserve"> technology of your choosing</w:t>
      </w:r>
      <w:r w:rsidR="00A26003">
        <w:rPr>
          <w:rFonts w:eastAsia="Times New Roman" w:cs="Calibri"/>
          <w:szCs w:val="24"/>
        </w:rPr>
        <w:t>.</w:t>
      </w:r>
      <w:r>
        <w:rPr>
          <w:rFonts w:eastAsia="Times New Roman" w:cs="Calibri"/>
          <w:szCs w:val="24"/>
        </w:rPr>
        <w:t xml:space="preserve"> </w:t>
      </w:r>
      <w:r w:rsidR="000B5061" w:rsidRPr="000B5061">
        <w:rPr>
          <w:rFonts w:eastAsia="Times New Roman" w:cs="Calibri"/>
          <w:szCs w:val="24"/>
        </w:rPr>
        <w:t xml:space="preserve">Host the database separately to store all </w:t>
      </w:r>
      <w:r w:rsidR="004965C8">
        <w:rPr>
          <w:rFonts w:eastAsia="Times New Roman" w:cs="Calibri"/>
          <w:szCs w:val="24"/>
        </w:rPr>
        <w:t>necessary</w:t>
      </w:r>
      <w:r w:rsidR="000B5061" w:rsidRPr="000B5061">
        <w:rPr>
          <w:rFonts w:eastAsia="Times New Roman" w:cs="Calibri"/>
          <w:szCs w:val="24"/>
        </w:rPr>
        <w:t xml:space="preserve"> values such as motor RPM, battery percentage, charging state, and power </w:t>
      </w:r>
      <w:r w:rsidR="000B5061" w:rsidRPr="000B5061">
        <w:rPr>
          <w:rFonts w:eastAsia="Times New Roman" w:cs="Calibri"/>
          <w:szCs w:val="24"/>
        </w:rPr>
        <w:lastRenderedPageBreak/>
        <w:t>consumption.</w:t>
      </w:r>
      <w:r w:rsidR="00D91E6C">
        <w:rPr>
          <w:rFonts w:eastAsia="Times New Roman" w:cs="Calibri"/>
          <w:szCs w:val="24"/>
        </w:rPr>
        <w:t xml:space="preserve"> The database should be </w:t>
      </w:r>
      <w:r w:rsidR="00B77967">
        <w:rPr>
          <w:rFonts w:eastAsia="Times New Roman" w:cs="Calibri"/>
          <w:szCs w:val="24"/>
        </w:rPr>
        <w:t xml:space="preserve">set up with </w:t>
      </w:r>
      <w:r w:rsidR="00B77967" w:rsidRPr="00B77967">
        <w:rPr>
          <w:rFonts w:eastAsia="Times New Roman" w:cs="Calibri"/>
          <w:b/>
          <w:bCs/>
          <w:szCs w:val="24"/>
        </w:rPr>
        <w:t>read-only public access</w:t>
      </w:r>
      <w:r w:rsidR="00B77967">
        <w:rPr>
          <w:rFonts w:eastAsia="Times New Roman" w:cs="Calibri"/>
          <w:szCs w:val="24"/>
        </w:rPr>
        <w:t>, for easy viewing of the data for testing and evaluation purposes.</w:t>
      </w:r>
    </w:p>
    <w:p w14:paraId="3AB2EA44" w14:textId="14BCB4FA" w:rsidR="000B5061" w:rsidRPr="000B5061" w:rsidRDefault="000B5061" w:rsidP="000B5061">
      <w:pPr>
        <w:spacing w:before="100" w:beforeAutospacing="1" w:after="100" w:afterAutospacing="1"/>
        <w:rPr>
          <w:rFonts w:eastAsia="Times New Roman" w:cs="Calibri"/>
          <w:szCs w:val="24"/>
        </w:rPr>
      </w:pPr>
      <w:r w:rsidRPr="000B5061">
        <w:rPr>
          <w:rFonts w:eastAsia="Times New Roman" w:cs="Calibri"/>
          <w:b/>
          <w:bCs/>
          <w:szCs w:val="24"/>
        </w:rPr>
        <w:t>Database Management</w:t>
      </w:r>
    </w:p>
    <w:p w14:paraId="7CD1FF20" w14:textId="26D8DE86" w:rsidR="000B5061" w:rsidRDefault="000B5061" w:rsidP="000B5061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Calibri"/>
          <w:szCs w:val="24"/>
        </w:rPr>
      </w:pPr>
      <w:r w:rsidRPr="000B5061">
        <w:rPr>
          <w:rFonts w:eastAsia="Times New Roman" w:cs="Calibri"/>
          <w:szCs w:val="24"/>
        </w:rPr>
        <w:t>Ensure all values displayed on the frontend are fetched from the database.</w:t>
      </w:r>
      <w:r w:rsidR="00B809F2">
        <w:rPr>
          <w:rFonts w:eastAsia="Times New Roman" w:cs="Calibri"/>
          <w:szCs w:val="24"/>
        </w:rPr>
        <w:t xml:space="preserve"> This includes:</w:t>
      </w:r>
    </w:p>
    <w:p w14:paraId="4517A597" w14:textId="1B524E69" w:rsidR="00B809F2" w:rsidRDefault="00B809F2" w:rsidP="00B809F2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Calibri"/>
          <w:szCs w:val="24"/>
        </w:rPr>
      </w:pPr>
      <w:r>
        <w:rPr>
          <w:rFonts w:eastAsia="Times New Roman" w:cs="Calibri"/>
          <w:szCs w:val="24"/>
        </w:rPr>
        <w:t>Indicator light states</w:t>
      </w:r>
    </w:p>
    <w:p w14:paraId="182D9F28" w14:textId="160C7FA3" w:rsidR="00B809F2" w:rsidRDefault="002F7CBF" w:rsidP="00B809F2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Calibri"/>
          <w:szCs w:val="24"/>
        </w:rPr>
      </w:pPr>
      <w:r>
        <w:rPr>
          <w:rFonts w:eastAsia="Times New Roman" w:cs="Calibri"/>
          <w:szCs w:val="24"/>
        </w:rPr>
        <w:t>Power consumption</w:t>
      </w:r>
      <w:r w:rsidR="00897BC2">
        <w:rPr>
          <w:rFonts w:eastAsia="Times New Roman" w:cs="Calibri"/>
          <w:szCs w:val="24"/>
        </w:rPr>
        <w:t xml:space="preserve"> or input</w:t>
      </w:r>
    </w:p>
    <w:p w14:paraId="46D26992" w14:textId="34298EDA" w:rsidR="00897BC2" w:rsidRDefault="00897BC2" w:rsidP="00B809F2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Calibri"/>
          <w:szCs w:val="24"/>
        </w:rPr>
      </w:pPr>
      <w:r>
        <w:rPr>
          <w:rFonts w:eastAsia="Times New Roman" w:cs="Calibri"/>
          <w:szCs w:val="24"/>
        </w:rPr>
        <w:t>Motor RPM</w:t>
      </w:r>
    </w:p>
    <w:p w14:paraId="2B8B5A48" w14:textId="63A9B8CD" w:rsidR="00A80727" w:rsidRDefault="00A80727" w:rsidP="00B809F2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Calibri"/>
          <w:szCs w:val="24"/>
        </w:rPr>
      </w:pPr>
      <w:r>
        <w:rPr>
          <w:rFonts w:eastAsia="Times New Roman" w:cs="Calibri"/>
          <w:szCs w:val="24"/>
        </w:rPr>
        <w:t xml:space="preserve">Gear </w:t>
      </w:r>
      <w:proofErr w:type="gramStart"/>
      <w:r w:rsidR="00B95EFA">
        <w:rPr>
          <w:rFonts w:eastAsia="Times New Roman" w:cs="Calibri"/>
          <w:szCs w:val="24"/>
        </w:rPr>
        <w:t>r</w:t>
      </w:r>
      <w:r>
        <w:rPr>
          <w:rFonts w:eastAsia="Times New Roman" w:cs="Calibri"/>
          <w:szCs w:val="24"/>
        </w:rPr>
        <w:t>atio</w:t>
      </w:r>
      <w:proofErr w:type="gramEnd"/>
    </w:p>
    <w:p w14:paraId="08F69442" w14:textId="55C108CB" w:rsidR="00A80727" w:rsidRDefault="00A80727" w:rsidP="00B809F2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Calibri"/>
          <w:szCs w:val="24"/>
        </w:rPr>
      </w:pPr>
      <w:r>
        <w:rPr>
          <w:rFonts w:eastAsia="Times New Roman" w:cs="Calibri"/>
          <w:szCs w:val="24"/>
        </w:rPr>
        <w:t xml:space="preserve">Remaining </w:t>
      </w:r>
      <w:r w:rsidR="00B95EFA">
        <w:rPr>
          <w:rFonts w:eastAsia="Times New Roman" w:cs="Calibri"/>
          <w:szCs w:val="24"/>
        </w:rPr>
        <w:t>b</w:t>
      </w:r>
      <w:r>
        <w:rPr>
          <w:rFonts w:eastAsia="Times New Roman" w:cs="Calibri"/>
          <w:szCs w:val="24"/>
        </w:rPr>
        <w:t xml:space="preserve">attery </w:t>
      </w:r>
      <w:r w:rsidR="00B95EFA">
        <w:rPr>
          <w:rFonts w:eastAsia="Times New Roman" w:cs="Calibri"/>
          <w:szCs w:val="24"/>
        </w:rPr>
        <w:t>p</w:t>
      </w:r>
      <w:r>
        <w:rPr>
          <w:rFonts w:eastAsia="Times New Roman" w:cs="Calibri"/>
          <w:szCs w:val="24"/>
        </w:rPr>
        <w:t>ercentage</w:t>
      </w:r>
    </w:p>
    <w:p w14:paraId="373E9A34" w14:textId="1D03B1CD" w:rsidR="00A80727" w:rsidRDefault="00B95EFA" w:rsidP="00B809F2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Calibri"/>
          <w:szCs w:val="24"/>
        </w:rPr>
      </w:pPr>
      <w:r>
        <w:rPr>
          <w:rFonts w:eastAsia="Times New Roman" w:cs="Calibri"/>
          <w:szCs w:val="24"/>
        </w:rPr>
        <w:t>Battery temperature</w:t>
      </w:r>
    </w:p>
    <w:p w14:paraId="4C16057C" w14:textId="3E742311" w:rsidR="00B95EFA" w:rsidRPr="000B5061" w:rsidRDefault="00B95EFA" w:rsidP="00B809F2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Calibri"/>
          <w:szCs w:val="24"/>
        </w:rPr>
      </w:pPr>
      <w:r>
        <w:rPr>
          <w:rFonts w:eastAsia="Times New Roman" w:cs="Calibri"/>
          <w:szCs w:val="24"/>
        </w:rPr>
        <w:t>Charging state</w:t>
      </w:r>
    </w:p>
    <w:p w14:paraId="1F357952" w14:textId="77777777" w:rsidR="000B5061" w:rsidRPr="000B5061" w:rsidRDefault="000B5061" w:rsidP="000B5061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Calibri"/>
          <w:szCs w:val="24"/>
        </w:rPr>
      </w:pPr>
      <w:r w:rsidRPr="000B5061">
        <w:rPr>
          <w:rFonts w:eastAsia="Times New Roman" w:cs="Calibri"/>
          <w:szCs w:val="24"/>
        </w:rPr>
        <w:t>The backend should emulate real-time changes in motor RPM, power consumption, and battery levels.</w:t>
      </w:r>
    </w:p>
    <w:p w14:paraId="617BFAA8" w14:textId="18586B99" w:rsidR="000B5061" w:rsidRPr="000B5061" w:rsidRDefault="000B5061" w:rsidP="000B5061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Calibri"/>
          <w:szCs w:val="24"/>
        </w:rPr>
      </w:pPr>
      <w:r w:rsidRPr="000B5061">
        <w:rPr>
          <w:rFonts w:eastAsia="Times New Roman" w:cs="Calibri"/>
          <w:szCs w:val="24"/>
        </w:rPr>
        <w:t>Update the battery percentage</w:t>
      </w:r>
      <w:r w:rsidR="0016746E">
        <w:rPr>
          <w:rFonts w:eastAsia="Times New Roman" w:cs="Calibri"/>
          <w:szCs w:val="24"/>
        </w:rPr>
        <w:t xml:space="preserve"> and temperature</w:t>
      </w:r>
      <w:r w:rsidRPr="000B5061">
        <w:rPr>
          <w:rFonts w:eastAsia="Times New Roman" w:cs="Calibri"/>
          <w:szCs w:val="24"/>
        </w:rPr>
        <w:t xml:space="preserve"> in the database whenever the motor is in use</w:t>
      </w:r>
      <w:r w:rsidR="00A51436">
        <w:rPr>
          <w:rFonts w:eastAsia="Times New Roman" w:cs="Calibri"/>
          <w:szCs w:val="24"/>
        </w:rPr>
        <w:t>, or whenever the battery is charging.</w:t>
      </w:r>
    </w:p>
    <w:p w14:paraId="6C4BDDE3" w14:textId="56E59CC9" w:rsidR="000B5061" w:rsidRPr="000B5061" w:rsidRDefault="000B5061" w:rsidP="000B5061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Calibri"/>
          <w:szCs w:val="24"/>
        </w:rPr>
      </w:pPr>
      <w:r w:rsidRPr="000B5061">
        <w:rPr>
          <w:rFonts w:eastAsia="Times New Roman" w:cs="Calibri"/>
          <w:szCs w:val="24"/>
        </w:rPr>
        <w:t>Record charging state</w:t>
      </w:r>
      <w:r w:rsidR="00A51436">
        <w:rPr>
          <w:rFonts w:eastAsia="Times New Roman" w:cs="Calibri"/>
          <w:szCs w:val="24"/>
        </w:rPr>
        <w:t xml:space="preserve">, </w:t>
      </w:r>
      <w:r w:rsidR="008D1753">
        <w:rPr>
          <w:rFonts w:eastAsia="Times New Roman" w:cs="Calibri"/>
          <w:szCs w:val="24"/>
        </w:rPr>
        <w:t xml:space="preserve">battery levels, </w:t>
      </w:r>
      <w:r w:rsidR="00A51436">
        <w:rPr>
          <w:rFonts w:eastAsia="Times New Roman" w:cs="Calibri"/>
          <w:szCs w:val="24"/>
        </w:rPr>
        <w:t>power consumption, and</w:t>
      </w:r>
      <w:r w:rsidRPr="000B5061">
        <w:rPr>
          <w:rFonts w:eastAsia="Times New Roman" w:cs="Calibri"/>
          <w:szCs w:val="24"/>
        </w:rPr>
        <w:t xml:space="preserve"> RPM in the database, and ensure these values are updated based on user interactions.</w:t>
      </w:r>
    </w:p>
    <w:p w14:paraId="358C4C05" w14:textId="267798F0" w:rsidR="000B5061" w:rsidRPr="000B5061" w:rsidRDefault="000B5061" w:rsidP="000B5061">
      <w:pPr>
        <w:spacing w:before="100" w:beforeAutospacing="1" w:after="100" w:afterAutospacing="1"/>
        <w:rPr>
          <w:rFonts w:eastAsia="Times New Roman" w:cs="Calibri"/>
          <w:szCs w:val="24"/>
        </w:rPr>
      </w:pPr>
      <w:r w:rsidRPr="000B5061">
        <w:rPr>
          <w:rFonts w:eastAsia="Times New Roman" w:cs="Calibri"/>
          <w:b/>
          <w:bCs/>
          <w:szCs w:val="24"/>
        </w:rPr>
        <w:t>REST APIs</w:t>
      </w:r>
    </w:p>
    <w:p w14:paraId="624D2DB6" w14:textId="135DCAC6" w:rsidR="000B5061" w:rsidRPr="000B5061" w:rsidRDefault="000B5061" w:rsidP="000B5061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Calibri"/>
          <w:szCs w:val="24"/>
        </w:rPr>
      </w:pPr>
      <w:r w:rsidRPr="000B5061">
        <w:rPr>
          <w:rFonts w:eastAsia="Times New Roman" w:cs="Calibri"/>
          <w:szCs w:val="24"/>
        </w:rPr>
        <w:t>Create</w:t>
      </w:r>
      <w:r w:rsidR="00EC44CE">
        <w:rPr>
          <w:rFonts w:eastAsia="Times New Roman" w:cs="Calibri"/>
          <w:szCs w:val="24"/>
        </w:rPr>
        <w:t xml:space="preserve"> the necessary</w:t>
      </w:r>
      <w:r w:rsidRPr="000B5061">
        <w:rPr>
          <w:rFonts w:eastAsia="Times New Roman" w:cs="Calibri"/>
          <w:szCs w:val="24"/>
        </w:rPr>
        <w:t xml:space="preserve"> REST APIs to:</w:t>
      </w:r>
    </w:p>
    <w:p w14:paraId="45DF8D69" w14:textId="77777777" w:rsidR="000B5061" w:rsidRPr="000B5061" w:rsidRDefault="000B5061" w:rsidP="000B5061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Calibri"/>
          <w:szCs w:val="24"/>
        </w:rPr>
      </w:pPr>
      <w:r w:rsidRPr="000B5061">
        <w:rPr>
          <w:rFonts w:eastAsia="Times New Roman" w:cs="Calibri"/>
          <w:szCs w:val="24"/>
        </w:rPr>
        <w:t>Retrieve data to populate frontend values.</w:t>
      </w:r>
    </w:p>
    <w:p w14:paraId="2C40DD5F" w14:textId="10AD4A7A" w:rsidR="000B5061" w:rsidRPr="000B5061" w:rsidRDefault="000B5061" w:rsidP="000B5061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Calibri"/>
          <w:szCs w:val="24"/>
        </w:rPr>
      </w:pPr>
      <w:r w:rsidRPr="000B5061">
        <w:rPr>
          <w:rFonts w:eastAsia="Times New Roman" w:cs="Calibri"/>
          <w:szCs w:val="24"/>
        </w:rPr>
        <w:t>Update values in the database based on user interaction</w:t>
      </w:r>
      <w:r w:rsidR="000116B6">
        <w:rPr>
          <w:rFonts w:eastAsia="Times New Roman" w:cs="Calibri"/>
          <w:szCs w:val="24"/>
        </w:rPr>
        <w:t xml:space="preserve">s </w:t>
      </w:r>
      <w:r w:rsidRPr="000B5061">
        <w:rPr>
          <w:rFonts w:eastAsia="Times New Roman" w:cs="Calibri"/>
          <w:szCs w:val="24"/>
        </w:rPr>
        <w:t>(e.g., motor speed changes</w:t>
      </w:r>
      <w:r w:rsidR="00310515">
        <w:rPr>
          <w:rFonts w:eastAsia="Times New Roman" w:cs="Calibri"/>
          <w:szCs w:val="24"/>
        </w:rPr>
        <w:t xml:space="preserve">, charging </w:t>
      </w:r>
      <w:r w:rsidRPr="000B5061">
        <w:rPr>
          <w:rFonts w:eastAsia="Times New Roman" w:cs="Calibri"/>
          <w:szCs w:val="24"/>
        </w:rPr>
        <w:t>button press).</w:t>
      </w:r>
    </w:p>
    <w:p w14:paraId="4F795263" w14:textId="5532F8EA" w:rsidR="000B5061" w:rsidRPr="000B5061" w:rsidRDefault="000B5061" w:rsidP="000B5061">
      <w:pPr>
        <w:spacing w:before="100" w:beforeAutospacing="1" w:after="100" w:afterAutospacing="1"/>
        <w:rPr>
          <w:rFonts w:eastAsia="Times New Roman" w:cs="Calibri"/>
          <w:szCs w:val="24"/>
        </w:rPr>
      </w:pPr>
      <w:r w:rsidRPr="000B5061">
        <w:rPr>
          <w:rFonts w:eastAsia="Times New Roman" w:cs="Calibri"/>
          <w:b/>
          <w:bCs/>
          <w:szCs w:val="24"/>
        </w:rPr>
        <w:t>Real-Time Database Interaction</w:t>
      </w:r>
    </w:p>
    <w:p w14:paraId="7C5A87BD" w14:textId="77777777" w:rsidR="000B5061" w:rsidRPr="000B5061" w:rsidRDefault="000B5061" w:rsidP="000B5061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Calibri"/>
          <w:szCs w:val="24"/>
        </w:rPr>
      </w:pPr>
      <w:r w:rsidRPr="000B5061">
        <w:rPr>
          <w:rFonts w:eastAsia="Times New Roman" w:cs="Calibri"/>
          <w:szCs w:val="24"/>
        </w:rPr>
        <w:t>Ensure that the database values are kept up-to-date and reflect real-time changes.</w:t>
      </w:r>
    </w:p>
    <w:p w14:paraId="304ED624" w14:textId="289DD77B" w:rsidR="00310515" w:rsidRPr="009428B5" w:rsidRDefault="00E51736" w:rsidP="00310515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Calibri"/>
          <w:szCs w:val="24"/>
        </w:rPr>
      </w:pPr>
      <w:r>
        <w:rPr>
          <w:rFonts w:eastAsia="Times New Roman" w:cs="Calibri"/>
          <w:szCs w:val="24"/>
        </w:rPr>
        <w:t>Your application</w:t>
      </w:r>
      <w:r w:rsidR="000B5061" w:rsidRPr="000B5061">
        <w:rPr>
          <w:rFonts w:eastAsia="Times New Roman" w:cs="Calibri"/>
          <w:szCs w:val="24"/>
        </w:rPr>
        <w:t xml:space="preserve"> should emulate </w:t>
      </w:r>
      <w:r w:rsidR="005D687C">
        <w:rPr>
          <w:rFonts w:eastAsia="Times New Roman" w:cs="Calibri"/>
          <w:szCs w:val="24"/>
        </w:rPr>
        <w:t>a system</w:t>
      </w:r>
      <w:r w:rsidR="000B5061" w:rsidRPr="000B5061">
        <w:rPr>
          <w:rFonts w:eastAsia="Times New Roman" w:cs="Calibri"/>
          <w:szCs w:val="24"/>
        </w:rPr>
        <w:t xml:space="preserve"> </w:t>
      </w:r>
      <w:r w:rsidR="005D687C">
        <w:rPr>
          <w:rFonts w:eastAsia="Times New Roman" w:cs="Calibri"/>
          <w:szCs w:val="24"/>
        </w:rPr>
        <w:t>in which</w:t>
      </w:r>
      <w:r w:rsidR="000B5061" w:rsidRPr="000B5061">
        <w:rPr>
          <w:rFonts w:eastAsia="Times New Roman" w:cs="Calibri"/>
          <w:szCs w:val="24"/>
        </w:rPr>
        <w:t xml:space="preserve"> other components and dashboards </w:t>
      </w:r>
      <w:r w:rsidR="005D687C">
        <w:rPr>
          <w:rFonts w:eastAsia="Times New Roman" w:cs="Calibri"/>
          <w:szCs w:val="24"/>
        </w:rPr>
        <w:t>in the vehic</w:t>
      </w:r>
      <w:r>
        <w:rPr>
          <w:rFonts w:eastAsia="Times New Roman" w:cs="Calibri"/>
          <w:szCs w:val="24"/>
        </w:rPr>
        <w:t>le could access and modify values in the database in real-ti</w:t>
      </w:r>
      <w:r w:rsidR="00AB1A48">
        <w:rPr>
          <w:rFonts w:eastAsia="Times New Roman" w:cs="Calibri"/>
          <w:szCs w:val="24"/>
        </w:rPr>
        <w:t>m</w:t>
      </w:r>
      <w:r>
        <w:rPr>
          <w:rFonts w:eastAsia="Times New Roman" w:cs="Calibri"/>
          <w:szCs w:val="24"/>
        </w:rPr>
        <w:t>e.</w:t>
      </w:r>
      <w:r w:rsidR="00AB1A48">
        <w:rPr>
          <w:rFonts w:eastAsia="Times New Roman" w:cs="Calibri"/>
          <w:szCs w:val="24"/>
        </w:rPr>
        <w:t xml:space="preserve"> (You do not need to implement any logic to emulate </w:t>
      </w:r>
      <w:r w:rsidR="00B61081">
        <w:rPr>
          <w:rFonts w:eastAsia="Times New Roman" w:cs="Calibri"/>
          <w:szCs w:val="24"/>
        </w:rPr>
        <w:t>any other components or dashboards for this challenge).</w:t>
      </w:r>
    </w:p>
    <w:p w14:paraId="28D01AE5" w14:textId="7265A96D" w:rsidR="00086174" w:rsidRPr="006C7FDA" w:rsidRDefault="009772FA" w:rsidP="00086174">
      <w:pPr>
        <w:pStyle w:val="Heading1"/>
        <w:rPr>
          <w:rFonts w:ascii="Calibri" w:hAnsi="Calibri" w:cs="Calibri"/>
        </w:rPr>
      </w:pPr>
      <w:r w:rsidRPr="006C7FDA">
        <w:rPr>
          <w:rFonts w:ascii="Calibri" w:hAnsi="Calibri" w:cs="Calibri"/>
        </w:rPr>
        <w:t>Functional Requirements</w:t>
      </w:r>
    </w:p>
    <w:p w14:paraId="428BE82F" w14:textId="10EFC2DA" w:rsidR="00A0691E" w:rsidRDefault="00C404BB" w:rsidP="00A0691E">
      <w:pPr>
        <w:pStyle w:val="BodyText"/>
        <w:rPr>
          <w:rFonts w:ascii="Calibri" w:eastAsiaTheme="minorHAnsi" w:hAnsi="Calibri" w:cs="Calibri"/>
          <w:sz w:val="24"/>
          <w:szCs w:val="22"/>
        </w:rPr>
      </w:pPr>
      <w:r>
        <w:rPr>
          <w:rFonts w:ascii="Calibri" w:eastAsiaTheme="minorHAnsi" w:hAnsi="Calibri" w:cs="Calibri"/>
          <w:sz w:val="24"/>
          <w:szCs w:val="22"/>
        </w:rPr>
        <w:t xml:space="preserve">Your completed application should </w:t>
      </w:r>
      <w:r w:rsidR="002A3975">
        <w:rPr>
          <w:rFonts w:ascii="Calibri" w:eastAsiaTheme="minorHAnsi" w:hAnsi="Calibri" w:cs="Calibri"/>
          <w:sz w:val="24"/>
          <w:szCs w:val="22"/>
        </w:rPr>
        <w:t>exhibit the following behavio</w:t>
      </w:r>
      <w:r w:rsidR="00811E73">
        <w:rPr>
          <w:rFonts w:ascii="Calibri" w:eastAsiaTheme="minorHAnsi" w:hAnsi="Calibri" w:cs="Calibri"/>
          <w:sz w:val="24"/>
          <w:szCs w:val="22"/>
        </w:rPr>
        <w:t>r</w:t>
      </w:r>
      <w:r w:rsidR="00A0691E">
        <w:rPr>
          <w:rFonts w:ascii="Calibri" w:eastAsiaTheme="minorHAnsi" w:hAnsi="Calibri" w:cs="Calibri"/>
          <w:sz w:val="24"/>
          <w:szCs w:val="22"/>
        </w:rPr>
        <w:t>:</w:t>
      </w:r>
    </w:p>
    <w:p w14:paraId="42B0346D" w14:textId="77777777" w:rsidR="00A0691E" w:rsidRDefault="00A0691E" w:rsidP="00A0691E">
      <w:pPr>
        <w:pStyle w:val="BodyText"/>
        <w:rPr>
          <w:rFonts w:ascii="Calibri" w:eastAsiaTheme="minorHAnsi" w:hAnsi="Calibri" w:cs="Calibri"/>
          <w:sz w:val="24"/>
          <w:szCs w:val="22"/>
        </w:rPr>
      </w:pPr>
    </w:p>
    <w:p w14:paraId="05BF8046" w14:textId="4DAE1B5F" w:rsidR="00A0691E" w:rsidRPr="00A0691E" w:rsidRDefault="00A0691E" w:rsidP="00A0691E">
      <w:pPr>
        <w:pStyle w:val="BodyText"/>
        <w:rPr>
          <w:rFonts w:ascii="Calibri" w:eastAsiaTheme="minorHAnsi" w:hAnsi="Calibri" w:cs="Calibri"/>
          <w:b/>
          <w:bCs/>
          <w:sz w:val="24"/>
          <w:szCs w:val="22"/>
        </w:rPr>
      </w:pPr>
      <w:r w:rsidRPr="00A0691E">
        <w:rPr>
          <w:rFonts w:ascii="Calibri" w:eastAsiaTheme="minorHAnsi" w:hAnsi="Calibri" w:cs="Calibri"/>
          <w:b/>
          <w:bCs/>
          <w:sz w:val="24"/>
          <w:szCs w:val="22"/>
        </w:rPr>
        <w:t>Status Indicator Lights</w:t>
      </w:r>
    </w:p>
    <w:p w14:paraId="5AB99401" w14:textId="644019B2" w:rsidR="00A0691E" w:rsidRDefault="00F9569C" w:rsidP="00A0691E">
      <w:pPr>
        <w:pStyle w:val="BodyText"/>
        <w:numPr>
          <w:ilvl w:val="0"/>
          <w:numId w:val="16"/>
        </w:numPr>
        <w:rPr>
          <w:rFonts w:ascii="Calibri" w:eastAsiaTheme="minorHAnsi" w:hAnsi="Calibri" w:cs="Calibri"/>
          <w:sz w:val="24"/>
          <w:szCs w:val="22"/>
        </w:rPr>
      </w:pPr>
      <w:r>
        <w:rPr>
          <w:rFonts w:ascii="Calibri" w:eastAsiaTheme="minorHAnsi" w:hAnsi="Calibri" w:cs="Calibri"/>
          <w:sz w:val="24"/>
          <w:szCs w:val="22"/>
        </w:rPr>
        <w:t xml:space="preserve">Parking </w:t>
      </w:r>
      <w:r w:rsidR="00FC06BB">
        <w:rPr>
          <w:rFonts w:ascii="Calibri" w:eastAsiaTheme="minorHAnsi" w:hAnsi="Calibri" w:cs="Calibri"/>
          <w:sz w:val="24"/>
          <w:szCs w:val="22"/>
        </w:rPr>
        <w:t>B</w:t>
      </w:r>
      <w:r>
        <w:rPr>
          <w:rFonts w:ascii="Calibri" w:eastAsiaTheme="minorHAnsi" w:hAnsi="Calibri" w:cs="Calibri"/>
          <w:sz w:val="24"/>
          <w:szCs w:val="22"/>
        </w:rPr>
        <w:t>rake</w:t>
      </w:r>
    </w:p>
    <w:p w14:paraId="72527600" w14:textId="24C23D14" w:rsidR="00BE2DE4" w:rsidRDefault="00F9569C" w:rsidP="00BE2DE4">
      <w:pPr>
        <w:pStyle w:val="BodyText"/>
        <w:numPr>
          <w:ilvl w:val="1"/>
          <w:numId w:val="16"/>
        </w:numPr>
        <w:rPr>
          <w:rFonts w:ascii="Calibri" w:eastAsiaTheme="minorHAnsi" w:hAnsi="Calibri" w:cs="Calibri"/>
          <w:sz w:val="24"/>
          <w:szCs w:val="22"/>
        </w:rPr>
      </w:pPr>
      <w:r>
        <w:rPr>
          <w:rFonts w:ascii="Calibri" w:eastAsiaTheme="minorHAnsi" w:hAnsi="Calibri" w:cs="Calibri"/>
          <w:sz w:val="24"/>
          <w:szCs w:val="22"/>
        </w:rPr>
        <w:t>Should be active when the parking brake is en</w:t>
      </w:r>
      <w:r w:rsidR="00BE2DE4">
        <w:rPr>
          <w:rFonts w:ascii="Calibri" w:eastAsiaTheme="minorHAnsi" w:hAnsi="Calibri" w:cs="Calibri"/>
          <w:sz w:val="24"/>
          <w:szCs w:val="22"/>
        </w:rPr>
        <w:t>gaged.</w:t>
      </w:r>
    </w:p>
    <w:p w14:paraId="0D4C3D3F" w14:textId="0BD85A73" w:rsidR="00BE2DE4" w:rsidRDefault="00BE2DE4" w:rsidP="00BE2DE4">
      <w:pPr>
        <w:pStyle w:val="BodyText"/>
        <w:numPr>
          <w:ilvl w:val="1"/>
          <w:numId w:val="16"/>
        </w:numPr>
        <w:rPr>
          <w:rFonts w:ascii="Calibri" w:eastAsiaTheme="minorHAnsi" w:hAnsi="Calibri" w:cs="Calibri"/>
          <w:sz w:val="24"/>
          <w:szCs w:val="22"/>
        </w:rPr>
      </w:pPr>
      <w:r>
        <w:rPr>
          <w:rFonts w:ascii="Calibri" w:eastAsiaTheme="minorHAnsi" w:hAnsi="Calibri" w:cs="Calibri"/>
          <w:sz w:val="24"/>
          <w:szCs w:val="22"/>
        </w:rPr>
        <w:t>Parking brake state should be read from the database</w:t>
      </w:r>
      <w:r w:rsidR="00A129F4">
        <w:rPr>
          <w:rFonts w:ascii="Calibri" w:eastAsiaTheme="minorHAnsi" w:hAnsi="Calibri" w:cs="Calibri"/>
          <w:sz w:val="24"/>
          <w:szCs w:val="22"/>
        </w:rPr>
        <w:t xml:space="preserve"> </w:t>
      </w:r>
      <w:r>
        <w:rPr>
          <w:rFonts w:ascii="Calibri" w:eastAsiaTheme="minorHAnsi" w:hAnsi="Calibri" w:cs="Calibri"/>
          <w:sz w:val="24"/>
          <w:szCs w:val="22"/>
        </w:rPr>
        <w:t xml:space="preserve">but </w:t>
      </w:r>
      <w:r w:rsidR="00A129F4">
        <w:rPr>
          <w:rFonts w:ascii="Calibri" w:eastAsiaTheme="minorHAnsi" w:hAnsi="Calibri" w:cs="Calibri"/>
          <w:sz w:val="24"/>
          <w:szCs w:val="22"/>
        </w:rPr>
        <w:t xml:space="preserve">should </w:t>
      </w:r>
      <w:r>
        <w:rPr>
          <w:rFonts w:ascii="Calibri" w:eastAsiaTheme="minorHAnsi" w:hAnsi="Calibri" w:cs="Calibri"/>
          <w:sz w:val="24"/>
          <w:szCs w:val="22"/>
        </w:rPr>
        <w:t>not</w:t>
      </w:r>
      <w:r w:rsidR="00A129F4">
        <w:rPr>
          <w:rFonts w:ascii="Calibri" w:eastAsiaTheme="minorHAnsi" w:hAnsi="Calibri" w:cs="Calibri"/>
          <w:sz w:val="24"/>
          <w:szCs w:val="22"/>
        </w:rPr>
        <w:t xml:space="preserve"> be</w:t>
      </w:r>
      <w:r>
        <w:rPr>
          <w:rFonts w:ascii="Calibri" w:eastAsiaTheme="minorHAnsi" w:hAnsi="Calibri" w:cs="Calibri"/>
          <w:sz w:val="24"/>
          <w:szCs w:val="22"/>
        </w:rPr>
        <w:t xml:space="preserve"> modifiable from this dashboard.</w:t>
      </w:r>
    </w:p>
    <w:p w14:paraId="148A0EA3" w14:textId="17EB1CF3" w:rsidR="00BE2DE4" w:rsidRDefault="00062937" w:rsidP="00BE2DE4">
      <w:pPr>
        <w:pStyle w:val="BodyText"/>
        <w:numPr>
          <w:ilvl w:val="0"/>
          <w:numId w:val="16"/>
        </w:numPr>
        <w:rPr>
          <w:rFonts w:ascii="Calibri" w:eastAsiaTheme="minorHAnsi" w:hAnsi="Calibri" w:cs="Calibri"/>
          <w:sz w:val="24"/>
          <w:szCs w:val="22"/>
        </w:rPr>
      </w:pPr>
      <w:r>
        <w:rPr>
          <w:rFonts w:ascii="Calibri" w:eastAsiaTheme="minorHAnsi" w:hAnsi="Calibri" w:cs="Calibri"/>
          <w:sz w:val="24"/>
          <w:szCs w:val="22"/>
        </w:rPr>
        <w:t xml:space="preserve">Check </w:t>
      </w:r>
      <w:r w:rsidR="00BE2DE4">
        <w:rPr>
          <w:rFonts w:ascii="Calibri" w:eastAsiaTheme="minorHAnsi" w:hAnsi="Calibri" w:cs="Calibri"/>
          <w:sz w:val="24"/>
          <w:szCs w:val="22"/>
        </w:rPr>
        <w:t>Engine</w:t>
      </w:r>
    </w:p>
    <w:p w14:paraId="3F6DBB13" w14:textId="66E77DA2" w:rsidR="00A129F4" w:rsidRDefault="00A129F4" w:rsidP="00A129F4">
      <w:pPr>
        <w:pStyle w:val="BodyText"/>
        <w:numPr>
          <w:ilvl w:val="1"/>
          <w:numId w:val="16"/>
        </w:numPr>
        <w:rPr>
          <w:rFonts w:ascii="Calibri" w:eastAsiaTheme="minorHAnsi" w:hAnsi="Calibri" w:cs="Calibri"/>
          <w:sz w:val="24"/>
          <w:szCs w:val="22"/>
        </w:rPr>
      </w:pPr>
      <w:r>
        <w:rPr>
          <w:rFonts w:ascii="Calibri" w:eastAsiaTheme="minorHAnsi" w:hAnsi="Calibri" w:cs="Calibri"/>
          <w:sz w:val="24"/>
          <w:szCs w:val="22"/>
        </w:rPr>
        <w:t>Should be active when the engine needs service.</w:t>
      </w:r>
    </w:p>
    <w:p w14:paraId="567C0956" w14:textId="64DFF043" w:rsidR="00A129F4" w:rsidRDefault="00062937" w:rsidP="00A129F4">
      <w:pPr>
        <w:pStyle w:val="BodyText"/>
        <w:numPr>
          <w:ilvl w:val="1"/>
          <w:numId w:val="16"/>
        </w:numPr>
        <w:rPr>
          <w:rFonts w:ascii="Calibri" w:eastAsiaTheme="minorHAnsi" w:hAnsi="Calibri" w:cs="Calibri"/>
          <w:sz w:val="24"/>
          <w:szCs w:val="22"/>
        </w:rPr>
      </w:pPr>
      <w:r>
        <w:rPr>
          <w:rFonts w:ascii="Calibri" w:eastAsiaTheme="minorHAnsi" w:hAnsi="Calibri" w:cs="Calibri"/>
          <w:sz w:val="24"/>
          <w:szCs w:val="22"/>
        </w:rPr>
        <w:t>Check e</w:t>
      </w:r>
      <w:r w:rsidR="00A129F4">
        <w:rPr>
          <w:rFonts w:ascii="Calibri" w:eastAsiaTheme="minorHAnsi" w:hAnsi="Calibri" w:cs="Calibri"/>
          <w:sz w:val="24"/>
          <w:szCs w:val="22"/>
        </w:rPr>
        <w:t>ngine state should be read from the database but should not be modifiable from this dashboard.</w:t>
      </w:r>
    </w:p>
    <w:p w14:paraId="2DA8EE78" w14:textId="649C6D4B" w:rsidR="00A129F4" w:rsidRDefault="00A129F4" w:rsidP="00A129F4">
      <w:pPr>
        <w:pStyle w:val="BodyText"/>
        <w:numPr>
          <w:ilvl w:val="0"/>
          <w:numId w:val="16"/>
        </w:numPr>
        <w:rPr>
          <w:rFonts w:ascii="Calibri" w:eastAsiaTheme="minorHAnsi" w:hAnsi="Calibri" w:cs="Calibri"/>
          <w:sz w:val="24"/>
          <w:szCs w:val="22"/>
        </w:rPr>
      </w:pPr>
      <w:r>
        <w:rPr>
          <w:rFonts w:ascii="Calibri" w:eastAsiaTheme="minorHAnsi" w:hAnsi="Calibri" w:cs="Calibri"/>
          <w:sz w:val="24"/>
          <w:szCs w:val="22"/>
        </w:rPr>
        <w:lastRenderedPageBreak/>
        <w:t>Motor</w:t>
      </w:r>
    </w:p>
    <w:p w14:paraId="58D7BBDF" w14:textId="4C71A2D7" w:rsidR="00062937" w:rsidRDefault="00062937" w:rsidP="00062937">
      <w:pPr>
        <w:pStyle w:val="BodyText"/>
        <w:numPr>
          <w:ilvl w:val="1"/>
          <w:numId w:val="16"/>
        </w:numPr>
        <w:rPr>
          <w:rFonts w:ascii="Calibri" w:eastAsiaTheme="minorHAnsi" w:hAnsi="Calibri" w:cs="Calibri"/>
          <w:sz w:val="24"/>
          <w:szCs w:val="22"/>
        </w:rPr>
      </w:pPr>
      <w:r>
        <w:rPr>
          <w:rFonts w:ascii="Calibri" w:eastAsiaTheme="minorHAnsi" w:hAnsi="Calibri" w:cs="Calibri"/>
          <w:sz w:val="24"/>
          <w:szCs w:val="22"/>
        </w:rPr>
        <w:t xml:space="preserve">Should be active when the motor is operating </w:t>
      </w:r>
      <w:r w:rsidR="00FC06BB">
        <w:rPr>
          <w:rFonts w:ascii="Calibri" w:eastAsiaTheme="minorHAnsi" w:hAnsi="Calibri" w:cs="Calibri"/>
          <w:sz w:val="24"/>
          <w:szCs w:val="22"/>
        </w:rPr>
        <w:t>above a certain RPM</w:t>
      </w:r>
      <w:r w:rsidR="00717070">
        <w:rPr>
          <w:rFonts w:ascii="Calibri" w:eastAsiaTheme="minorHAnsi" w:hAnsi="Calibri" w:cs="Calibri"/>
          <w:sz w:val="24"/>
          <w:szCs w:val="22"/>
        </w:rPr>
        <w:t>.</w:t>
      </w:r>
    </w:p>
    <w:p w14:paraId="28FBA997" w14:textId="07228A4A" w:rsidR="00FC06BB" w:rsidRDefault="00FC06BB" w:rsidP="00FC06BB">
      <w:pPr>
        <w:pStyle w:val="BodyText"/>
        <w:numPr>
          <w:ilvl w:val="0"/>
          <w:numId w:val="16"/>
        </w:numPr>
        <w:rPr>
          <w:rFonts w:ascii="Calibri" w:eastAsiaTheme="minorHAnsi" w:hAnsi="Calibri" w:cs="Calibri"/>
          <w:sz w:val="24"/>
          <w:szCs w:val="22"/>
        </w:rPr>
      </w:pPr>
      <w:r>
        <w:rPr>
          <w:rFonts w:ascii="Calibri" w:eastAsiaTheme="minorHAnsi" w:hAnsi="Calibri" w:cs="Calibri"/>
          <w:sz w:val="24"/>
          <w:szCs w:val="22"/>
        </w:rPr>
        <w:t>Battery Low</w:t>
      </w:r>
    </w:p>
    <w:p w14:paraId="72FF8A8D" w14:textId="1ACC3705" w:rsidR="00717070" w:rsidRDefault="00FC06BB" w:rsidP="006D2E93">
      <w:pPr>
        <w:pStyle w:val="BodyText"/>
        <w:numPr>
          <w:ilvl w:val="1"/>
          <w:numId w:val="16"/>
        </w:numPr>
        <w:rPr>
          <w:rFonts w:ascii="Calibri" w:eastAsiaTheme="minorHAnsi" w:hAnsi="Calibri" w:cs="Calibri"/>
          <w:sz w:val="24"/>
          <w:szCs w:val="22"/>
        </w:rPr>
      </w:pPr>
      <w:r>
        <w:rPr>
          <w:rFonts w:ascii="Calibri" w:eastAsiaTheme="minorHAnsi" w:hAnsi="Calibri" w:cs="Calibri"/>
          <w:sz w:val="24"/>
          <w:szCs w:val="22"/>
        </w:rPr>
        <w:t xml:space="preserve">Should be active </w:t>
      </w:r>
      <w:r w:rsidR="00717070">
        <w:rPr>
          <w:rFonts w:ascii="Calibri" w:eastAsiaTheme="minorHAnsi" w:hAnsi="Calibri" w:cs="Calibri"/>
          <w:sz w:val="24"/>
          <w:szCs w:val="22"/>
        </w:rPr>
        <w:t>when the battery percentage dips below a certain level.</w:t>
      </w:r>
    </w:p>
    <w:p w14:paraId="48CDA496" w14:textId="77777777" w:rsidR="006D2E93" w:rsidRDefault="006D2E93" w:rsidP="006D2E93">
      <w:pPr>
        <w:pStyle w:val="BodyText"/>
        <w:rPr>
          <w:rFonts w:ascii="Calibri" w:eastAsiaTheme="minorHAnsi" w:hAnsi="Calibri" w:cs="Calibri"/>
          <w:sz w:val="24"/>
          <w:szCs w:val="22"/>
        </w:rPr>
      </w:pPr>
    </w:p>
    <w:p w14:paraId="2FD02F67" w14:textId="45AE0FF8" w:rsidR="006D2E93" w:rsidRDefault="006D2E93" w:rsidP="006D2E93">
      <w:pPr>
        <w:pStyle w:val="BodyText"/>
        <w:rPr>
          <w:rFonts w:ascii="Calibri" w:eastAsiaTheme="minorHAnsi" w:hAnsi="Calibri" w:cs="Calibri"/>
          <w:b/>
          <w:bCs/>
          <w:sz w:val="24"/>
          <w:szCs w:val="22"/>
        </w:rPr>
      </w:pPr>
      <w:r>
        <w:rPr>
          <w:rFonts w:ascii="Calibri" w:eastAsiaTheme="minorHAnsi" w:hAnsi="Calibri" w:cs="Calibri"/>
          <w:b/>
          <w:bCs/>
          <w:sz w:val="24"/>
          <w:szCs w:val="22"/>
        </w:rPr>
        <w:t>Power Gauge</w:t>
      </w:r>
    </w:p>
    <w:p w14:paraId="4DE13F25" w14:textId="5B366898" w:rsidR="006D2E93" w:rsidRPr="009340D1" w:rsidRDefault="00FA130B" w:rsidP="006D2E93">
      <w:pPr>
        <w:pStyle w:val="BodyText"/>
        <w:numPr>
          <w:ilvl w:val="0"/>
          <w:numId w:val="16"/>
        </w:numPr>
        <w:rPr>
          <w:rFonts w:ascii="Calibri" w:eastAsiaTheme="minorHAnsi" w:hAnsi="Calibri" w:cs="Calibri"/>
          <w:b/>
          <w:bCs/>
          <w:sz w:val="24"/>
          <w:szCs w:val="22"/>
        </w:rPr>
      </w:pPr>
      <w:r>
        <w:rPr>
          <w:rFonts w:ascii="Calibri" w:eastAsiaTheme="minorHAnsi" w:hAnsi="Calibri" w:cs="Calibri"/>
          <w:sz w:val="24"/>
          <w:szCs w:val="22"/>
        </w:rPr>
        <w:t>Should display</w:t>
      </w:r>
      <w:r w:rsidR="004253E7">
        <w:rPr>
          <w:rFonts w:ascii="Calibri" w:eastAsiaTheme="minorHAnsi" w:hAnsi="Calibri" w:cs="Calibri"/>
          <w:sz w:val="24"/>
          <w:szCs w:val="22"/>
        </w:rPr>
        <w:t xml:space="preserve"> the current power consumption or input.</w:t>
      </w:r>
    </w:p>
    <w:p w14:paraId="258246CA" w14:textId="715DD270" w:rsidR="009340D1" w:rsidRPr="00BD23E8" w:rsidRDefault="009340D1" w:rsidP="006D2E93">
      <w:pPr>
        <w:pStyle w:val="BodyText"/>
        <w:numPr>
          <w:ilvl w:val="0"/>
          <w:numId w:val="16"/>
        </w:numPr>
        <w:rPr>
          <w:rFonts w:ascii="Calibri" w:eastAsiaTheme="minorHAnsi" w:hAnsi="Calibri" w:cs="Calibri"/>
          <w:b/>
          <w:bCs/>
          <w:sz w:val="24"/>
          <w:szCs w:val="22"/>
        </w:rPr>
      </w:pPr>
      <w:r>
        <w:rPr>
          <w:rFonts w:ascii="Calibri" w:eastAsiaTheme="minorHAnsi" w:hAnsi="Calibri" w:cs="Calibri"/>
          <w:sz w:val="24"/>
          <w:szCs w:val="22"/>
        </w:rPr>
        <w:t>The needle should point to the</w:t>
      </w:r>
      <w:r w:rsidR="00BD23E8">
        <w:rPr>
          <w:rFonts w:ascii="Calibri" w:eastAsiaTheme="minorHAnsi" w:hAnsi="Calibri" w:cs="Calibri"/>
          <w:sz w:val="24"/>
          <w:szCs w:val="22"/>
        </w:rPr>
        <w:t xml:space="preserve"> position corresponding to the power level. </w:t>
      </w:r>
    </w:p>
    <w:p w14:paraId="294D667E" w14:textId="6CD99B9D" w:rsidR="00CC0382" w:rsidRPr="00CC0382" w:rsidRDefault="00BD23E8" w:rsidP="00CC0382">
      <w:pPr>
        <w:pStyle w:val="BodyText"/>
        <w:numPr>
          <w:ilvl w:val="0"/>
          <w:numId w:val="16"/>
        </w:numPr>
        <w:rPr>
          <w:rFonts w:ascii="Calibri" w:eastAsiaTheme="minorHAnsi" w:hAnsi="Calibri" w:cs="Calibri"/>
          <w:b/>
          <w:bCs/>
          <w:sz w:val="24"/>
          <w:szCs w:val="22"/>
        </w:rPr>
      </w:pPr>
      <w:r>
        <w:rPr>
          <w:rFonts w:ascii="Calibri" w:eastAsiaTheme="minorHAnsi" w:hAnsi="Calibri" w:cs="Calibri"/>
          <w:sz w:val="24"/>
          <w:szCs w:val="22"/>
        </w:rPr>
        <w:t>The needle should spin with fluid animation when power levels change (not snap instantaneously to the correct value</w:t>
      </w:r>
      <w:r w:rsidR="00CC0382">
        <w:rPr>
          <w:rFonts w:ascii="Calibri" w:eastAsiaTheme="minorHAnsi" w:hAnsi="Calibri" w:cs="Calibri"/>
          <w:sz w:val="24"/>
          <w:szCs w:val="22"/>
        </w:rPr>
        <w:t>).</w:t>
      </w:r>
    </w:p>
    <w:p w14:paraId="272D2E38" w14:textId="6C5D6F11" w:rsidR="00CC0382" w:rsidRPr="00237863" w:rsidRDefault="00CC0382" w:rsidP="00CC0382">
      <w:pPr>
        <w:pStyle w:val="BodyText"/>
        <w:numPr>
          <w:ilvl w:val="0"/>
          <w:numId w:val="16"/>
        </w:numPr>
        <w:rPr>
          <w:rFonts w:ascii="Calibri" w:eastAsiaTheme="minorHAnsi" w:hAnsi="Calibri" w:cs="Calibri"/>
          <w:b/>
          <w:bCs/>
          <w:sz w:val="24"/>
          <w:szCs w:val="22"/>
        </w:rPr>
      </w:pPr>
      <w:r>
        <w:rPr>
          <w:rFonts w:ascii="Calibri" w:eastAsiaTheme="minorHAnsi" w:hAnsi="Calibri" w:cs="Calibri"/>
          <w:sz w:val="24"/>
          <w:szCs w:val="22"/>
        </w:rPr>
        <w:t xml:space="preserve">Power </w:t>
      </w:r>
      <w:r w:rsidR="00F828F4">
        <w:rPr>
          <w:rFonts w:ascii="Calibri" w:eastAsiaTheme="minorHAnsi" w:hAnsi="Calibri" w:cs="Calibri"/>
          <w:sz w:val="24"/>
          <w:szCs w:val="22"/>
        </w:rPr>
        <w:t>levels should be positive when power is being consumed from the battery through the motor’s operation. The faster the motor runs, the</w:t>
      </w:r>
      <w:r w:rsidR="00237863">
        <w:rPr>
          <w:rFonts w:ascii="Calibri" w:eastAsiaTheme="minorHAnsi" w:hAnsi="Calibri" w:cs="Calibri"/>
          <w:sz w:val="24"/>
          <w:szCs w:val="22"/>
        </w:rPr>
        <w:t xml:space="preserve"> higher the power consumption should be</w:t>
      </w:r>
      <w:r w:rsidR="00813A6E">
        <w:rPr>
          <w:rFonts w:ascii="Calibri" w:eastAsiaTheme="minorHAnsi" w:hAnsi="Calibri" w:cs="Calibri"/>
          <w:sz w:val="24"/>
          <w:szCs w:val="22"/>
        </w:rPr>
        <w:t>.</w:t>
      </w:r>
    </w:p>
    <w:p w14:paraId="0740AB9B" w14:textId="715E0A90" w:rsidR="00237863" w:rsidRPr="00C664CB" w:rsidRDefault="00237863" w:rsidP="00CC0382">
      <w:pPr>
        <w:pStyle w:val="BodyText"/>
        <w:numPr>
          <w:ilvl w:val="0"/>
          <w:numId w:val="16"/>
        </w:numPr>
        <w:rPr>
          <w:rFonts w:ascii="Calibri" w:eastAsiaTheme="minorHAnsi" w:hAnsi="Calibri" w:cs="Calibri"/>
          <w:b/>
          <w:bCs/>
          <w:sz w:val="24"/>
          <w:szCs w:val="22"/>
        </w:rPr>
      </w:pPr>
      <w:r>
        <w:rPr>
          <w:rFonts w:ascii="Calibri" w:eastAsiaTheme="minorHAnsi" w:hAnsi="Calibri" w:cs="Calibri"/>
          <w:sz w:val="24"/>
          <w:szCs w:val="22"/>
        </w:rPr>
        <w:t xml:space="preserve">Power levels should be negative when </w:t>
      </w:r>
      <w:r w:rsidR="00813A6E">
        <w:rPr>
          <w:rFonts w:ascii="Calibri" w:eastAsiaTheme="minorHAnsi" w:hAnsi="Calibri" w:cs="Calibri"/>
          <w:sz w:val="24"/>
          <w:szCs w:val="22"/>
        </w:rPr>
        <w:t xml:space="preserve">the battery is charging. </w:t>
      </w:r>
    </w:p>
    <w:p w14:paraId="11E4A861" w14:textId="45C2089C" w:rsidR="00C664CB" w:rsidRDefault="00C664CB" w:rsidP="00C664CB">
      <w:pPr>
        <w:pStyle w:val="BodyText"/>
        <w:rPr>
          <w:rFonts w:ascii="Calibri" w:eastAsiaTheme="minorHAnsi" w:hAnsi="Calibri" w:cs="Calibri"/>
          <w:sz w:val="24"/>
          <w:szCs w:val="22"/>
        </w:rPr>
      </w:pPr>
    </w:p>
    <w:p w14:paraId="5733D598" w14:textId="4090D8A1" w:rsidR="00C664CB" w:rsidRDefault="00C664CB" w:rsidP="00C664CB">
      <w:pPr>
        <w:pStyle w:val="BodyText"/>
        <w:rPr>
          <w:rFonts w:ascii="Calibri" w:eastAsiaTheme="minorHAnsi" w:hAnsi="Calibri" w:cs="Calibri"/>
          <w:b/>
          <w:bCs/>
          <w:sz w:val="24"/>
          <w:szCs w:val="22"/>
        </w:rPr>
      </w:pPr>
      <w:r>
        <w:rPr>
          <w:rFonts w:ascii="Calibri" w:eastAsiaTheme="minorHAnsi" w:hAnsi="Calibri" w:cs="Calibri"/>
          <w:b/>
          <w:bCs/>
          <w:sz w:val="24"/>
          <w:szCs w:val="22"/>
        </w:rPr>
        <w:t>Motor RPM Gauge</w:t>
      </w:r>
    </w:p>
    <w:p w14:paraId="3AB99603" w14:textId="36BEC20B" w:rsidR="00C664CB" w:rsidRDefault="004F0186" w:rsidP="00C664CB">
      <w:pPr>
        <w:pStyle w:val="BodyText"/>
        <w:numPr>
          <w:ilvl w:val="0"/>
          <w:numId w:val="16"/>
        </w:numPr>
        <w:rPr>
          <w:rFonts w:ascii="Calibri" w:eastAsiaTheme="minorHAnsi" w:hAnsi="Calibri" w:cs="Calibri"/>
          <w:sz w:val="24"/>
          <w:szCs w:val="22"/>
        </w:rPr>
      </w:pPr>
      <w:r>
        <w:rPr>
          <w:rFonts w:ascii="Calibri" w:eastAsiaTheme="minorHAnsi" w:hAnsi="Calibri" w:cs="Calibri"/>
          <w:sz w:val="24"/>
          <w:szCs w:val="22"/>
        </w:rPr>
        <w:t xml:space="preserve">Should display the current RPM of the motor. </w:t>
      </w:r>
    </w:p>
    <w:p w14:paraId="71DC525B" w14:textId="4D61CC4B" w:rsidR="004F0186" w:rsidRPr="00BD23E8" w:rsidRDefault="004F0186" w:rsidP="004F0186">
      <w:pPr>
        <w:pStyle w:val="BodyText"/>
        <w:numPr>
          <w:ilvl w:val="0"/>
          <w:numId w:val="16"/>
        </w:numPr>
        <w:rPr>
          <w:rFonts w:ascii="Calibri" w:eastAsiaTheme="minorHAnsi" w:hAnsi="Calibri" w:cs="Calibri"/>
          <w:b/>
          <w:bCs/>
          <w:sz w:val="24"/>
          <w:szCs w:val="22"/>
        </w:rPr>
      </w:pPr>
      <w:r>
        <w:rPr>
          <w:rFonts w:ascii="Calibri" w:eastAsiaTheme="minorHAnsi" w:hAnsi="Calibri" w:cs="Calibri"/>
          <w:sz w:val="24"/>
          <w:szCs w:val="22"/>
        </w:rPr>
        <w:t xml:space="preserve">The needle should point to the position corresponding to the </w:t>
      </w:r>
      <w:r>
        <w:rPr>
          <w:rFonts w:ascii="Calibri" w:eastAsiaTheme="minorHAnsi" w:hAnsi="Calibri" w:cs="Calibri"/>
          <w:sz w:val="24"/>
          <w:szCs w:val="22"/>
        </w:rPr>
        <w:t>RPM</w:t>
      </w:r>
      <w:r>
        <w:rPr>
          <w:rFonts w:ascii="Calibri" w:eastAsiaTheme="minorHAnsi" w:hAnsi="Calibri" w:cs="Calibri"/>
          <w:sz w:val="24"/>
          <w:szCs w:val="22"/>
        </w:rPr>
        <w:t xml:space="preserve">. </w:t>
      </w:r>
    </w:p>
    <w:p w14:paraId="2C50519D" w14:textId="3695AFF8" w:rsidR="004F0186" w:rsidRPr="00CC0382" w:rsidRDefault="004F0186" w:rsidP="004F0186">
      <w:pPr>
        <w:pStyle w:val="BodyText"/>
        <w:numPr>
          <w:ilvl w:val="0"/>
          <w:numId w:val="16"/>
        </w:numPr>
        <w:rPr>
          <w:rFonts w:ascii="Calibri" w:eastAsiaTheme="minorHAnsi" w:hAnsi="Calibri" w:cs="Calibri"/>
          <w:b/>
          <w:bCs/>
          <w:sz w:val="24"/>
          <w:szCs w:val="22"/>
        </w:rPr>
      </w:pPr>
      <w:r>
        <w:rPr>
          <w:rFonts w:ascii="Calibri" w:eastAsiaTheme="minorHAnsi" w:hAnsi="Calibri" w:cs="Calibri"/>
          <w:sz w:val="24"/>
          <w:szCs w:val="22"/>
        </w:rPr>
        <w:t>The needle should spin with fluid animation when</w:t>
      </w:r>
      <w:r w:rsidR="00433DC9">
        <w:rPr>
          <w:rFonts w:ascii="Calibri" w:eastAsiaTheme="minorHAnsi" w:hAnsi="Calibri" w:cs="Calibri"/>
          <w:sz w:val="24"/>
          <w:szCs w:val="22"/>
        </w:rPr>
        <w:t xml:space="preserve"> RPM </w:t>
      </w:r>
      <w:r>
        <w:rPr>
          <w:rFonts w:ascii="Calibri" w:eastAsiaTheme="minorHAnsi" w:hAnsi="Calibri" w:cs="Calibri"/>
          <w:sz w:val="24"/>
          <w:szCs w:val="22"/>
        </w:rPr>
        <w:t>change</w:t>
      </w:r>
      <w:r w:rsidR="00433DC9">
        <w:rPr>
          <w:rFonts w:ascii="Calibri" w:eastAsiaTheme="minorHAnsi" w:hAnsi="Calibri" w:cs="Calibri"/>
          <w:sz w:val="24"/>
          <w:szCs w:val="22"/>
        </w:rPr>
        <w:t>s</w:t>
      </w:r>
      <w:r w:rsidR="000A28B0">
        <w:rPr>
          <w:rFonts w:ascii="Calibri" w:eastAsiaTheme="minorHAnsi" w:hAnsi="Calibri" w:cs="Calibri"/>
          <w:sz w:val="24"/>
          <w:szCs w:val="22"/>
        </w:rPr>
        <w:t>.</w:t>
      </w:r>
    </w:p>
    <w:p w14:paraId="22B0766B" w14:textId="528947A2" w:rsidR="004F0186" w:rsidRDefault="00433DC9" w:rsidP="004F0186">
      <w:pPr>
        <w:pStyle w:val="BodyText"/>
        <w:numPr>
          <w:ilvl w:val="0"/>
          <w:numId w:val="16"/>
        </w:numPr>
        <w:rPr>
          <w:rFonts w:ascii="Calibri" w:eastAsiaTheme="minorHAnsi" w:hAnsi="Calibri" w:cs="Calibri"/>
          <w:sz w:val="24"/>
          <w:szCs w:val="22"/>
        </w:rPr>
      </w:pPr>
      <w:r>
        <w:rPr>
          <w:rFonts w:ascii="Calibri" w:eastAsiaTheme="minorHAnsi" w:hAnsi="Calibri" w:cs="Calibri"/>
          <w:sz w:val="24"/>
          <w:szCs w:val="22"/>
        </w:rPr>
        <w:t xml:space="preserve">When the motor is off, RPM should be 0, and RPM should increase as </w:t>
      </w:r>
      <w:r w:rsidR="00716B75">
        <w:rPr>
          <w:rFonts w:ascii="Calibri" w:eastAsiaTheme="minorHAnsi" w:hAnsi="Calibri" w:cs="Calibri"/>
          <w:sz w:val="24"/>
          <w:szCs w:val="22"/>
        </w:rPr>
        <w:t>users increase the</w:t>
      </w:r>
      <w:r w:rsidR="00F332E7">
        <w:rPr>
          <w:rFonts w:ascii="Calibri" w:eastAsiaTheme="minorHAnsi" w:hAnsi="Calibri" w:cs="Calibri"/>
          <w:sz w:val="24"/>
          <w:szCs w:val="22"/>
        </w:rPr>
        <w:t xml:space="preserve"> speed using the Motor Speed Setting slider.</w:t>
      </w:r>
    </w:p>
    <w:p w14:paraId="1DEA90B2" w14:textId="3A531341" w:rsidR="00F332E7" w:rsidRDefault="00F332E7" w:rsidP="004F0186">
      <w:pPr>
        <w:pStyle w:val="BodyText"/>
        <w:numPr>
          <w:ilvl w:val="0"/>
          <w:numId w:val="16"/>
        </w:numPr>
        <w:rPr>
          <w:rFonts w:ascii="Calibri" w:eastAsiaTheme="minorHAnsi" w:hAnsi="Calibri" w:cs="Calibri"/>
          <w:sz w:val="24"/>
          <w:szCs w:val="22"/>
        </w:rPr>
      </w:pPr>
      <w:r>
        <w:rPr>
          <w:rFonts w:ascii="Calibri" w:eastAsiaTheme="minorHAnsi" w:hAnsi="Calibri" w:cs="Calibri"/>
          <w:sz w:val="24"/>
          <w:szCs w:val="22"/>
        </w:rPr>
        <w:t>When the battery is charging, the motor RPM should be 0.</w:t>
      </w:r>
    </w:p>
    <w:p w14:paraId="1B7F287C" w14:textId="77777777" w:rsidR="00F332E7" w:rsidRDefault="00F332E7" w:rsidP="00F332E7">
      <w:pPr>
        <w:pStyle w:val="BodyText"/>
        <w:rPr>
          <w:rFonts w:ascii="Calibri" w:eastAsiaTheme="minorHAnsi" w:hAnsi="Calibri" w:cs="Calibri"/>
          <w:sz w:val="24"/>
          <w:szCs w:val="22"/>
        </w:rPr>
      </w:pPr>
    </w:p>
    <w:p w14:paraId="6CF64F09" w14:textId="4FFAF65D" w:rsidR="00F332E7" w:rsidRDefault="00813C43" w:rsidP="00F332E7">
      <w:pPr>
        <w:pStyle w:val="BodyText"/>
        <w:rPr>
          <w:rFonts w:ascii="Calibri" w:eastAsiaTheme="minorHAnsi" w:hAnsi="Calibri" w:cs="Calibri"/>
          <w:b/>
          <w:bCs/>
          <w:sz w:val="24"/>
          <w:szCs w:val="22"/>
        </w:rPr>
      </w:pPr>
      <w:r>
        <w:rPr>
          <w:rFonts w:ascii="Calibri" w:eastAsiaTheme="minorHAnsi" w:hAnsi="Calibri" w:cs="Calibri"/>
          <w:b/>
          <w:bCs/>
          <w:sz w:val="24"/>
          <w:szCs w:val="22"/>
        </w:rPr>
        <w:t>Gear Ratio</w:t>
      </w:r>
    </w:p>
    <w:p w14:paraId="085B80C4" w14:textId="37FAFEB0" w:rsidR="0037783C" w:rsidRDefault="00850F05" w:rsidP="0037783C">
      <w:pPr>
        <w:pStyle w:val="BodyText"/>
        <w:numPr>
          <w:ilvl w:val="0"/>
          <w:numId w:val="16"/>
        </w:numPr>
        <w:rPr>
          <w:rFonts w:ascii="Calibri" w:eastAsiaTheme="minorHAnsi" w:hAnsi="Calibri" w:cs="Calibri"/>
          <w:sz w:val="24"/>
          <w:szCs w:val="22"/>
        </w:rPr>
      </w:pPr>
      <w:r>
        <w:rPr>
          <w:rFonts w:ascii="Calibri" w:eastAsiaTheme="minorHAnsi" w:hAnsi="Calibri" w:cs="Calibri"/>
          <w:sz w:val="24"/>
          <w:szCs w:val="22"/>
        </w:rPr>
        <w:t>S</w:t>
      </w:r>
      <w:r w:rsidR="00813C43">
        <w:rPr>
          <w:rFonts w:ascii="Calibri" w:eastAsiaTheme="minorHAnsi" w:hAnsi="Calibri" w:cs="Calibri"/>
          <w:sz w:val="24"/>
          <w:szCs w:val="22"/>
        </w:rPr>
        <w:t>hould be read from the database</w:t>
      </w:r>
      <w:r w:rsidR="0037783C">
        <w:rPr>
          <w:rFonts w:ascii="Calibri" w:eastAsiaTheme="minorHAnsi" w:hAnsi="Calibri" w:cs="Calibri"/>
          <w:sz w:val="24"/>
          <w:szCs w:val="22"/>
        </w:rPr>
        <w:t xml:space="preserve"> </w:t>
      </w:r>
      <w:r w:rsidR="00813C43">
        <w:rPr>
          <w:rFonts w:ascii="Calibri" w:eastAsiaTheme="minorHAnsi" w:hAnsi="Calibri" w:cs="Calibri"/>
          <w:sz w:val="24"/>
          <w:szCs w:val="22"/>
        </w:rPr>
        <w:t xml:space="preserve">and should not be modifiable from </w:t>
      </w:r>
      <w:r w:rsidR="0037783C">
        <w:rPr>
          <w:rFonts w:ascii="Calibri" w:eastAsiaTheme="minorHAnsi" w:hAnsi="Calibri" w:cs="Calibri"/>
          <w:sz w:val="24"/>
          <w:szCs w:val="22"/>
        </w:rPr>
        <w:t>this dashboard.</w:t>
      </w:r>
    </w:p>
    <w:p w14:paraId="74A9DE92" w14:textId="77777777" w:rsidR="0037783C" w:rsidRDefault="0037783C" w:rsidP="0037783C">
      <w:pPr>
        <w:pStyle w:val="BodyText"/>
        <w:rPr>
          <w:rFonts w:ascii="Calibri" w:eastAsiaTheme="minorHAnsi" w:hAnsi="Calibri" w:cs="Calibri"/>
          <w:sz w:val="24"/>
          <w:szCs w:val="22"/>
        </w:rPr>
      </w:pPr>
    </w:p>
    <w:p w14:paraId="2AD9B18E" w14:textId="0B2B7A2A" w:rsidR="0037783C" w:rsidRDefault="0037783C" w:rsidP="0037783C">
      <w:pPr>
        <w:pStyle w:val="BodyText"/>
        <w:rPr>
          <w:rFonts w:ascii="Calibri" w:eastAsiaTheme="minorHAnsi" w:hAnsi="Calibri" w:cs="Calibri"/>
          <w:b/>
          <w:bCs/>
          <w:sz w:val="24"/>
          <w:szCs w:val="22"/>
        </w:rPr>
      </w:pPr>
      <w:r>
        <w:rPr>
          <w:rFonts w:ascii="Calibri" w:eastAsiaTheme="minorHAnsi" w:hAnsi="Calibri" w:cs="Calibri"/>
          <w:b/>
          <w:bCs/>
          <w:sz w:val="24"/>
          <w:szCs w:val="22"/>
        </w:rPr>
        <w:t>Battery Percentage</w:t>
      </w:r>
    </w:p>
    <w:p w14:paraId="295F324B" w14:textId="737AD66E" w:rsidR="0037783C" w:rsidRDefault="00850F05" w:rsidP="0037783C">
      <w:pPr>
        <w:pStyle w:val="BodyText"/>
        <w:numPr>
          <w:ilvl w:val="0"/>
          <w:numId w:val="16"/>
        </w:numPr>
        <w:rPr>
          <w:rFonts w:ascii="Calibri" w:eastAsiaTheme="minorHAnsi" w:hAnsi="Calibri" w:cs="Calibri"/>
          <w:sz w:val="24"/>
          <w:szCs w:val="22"/>
        </w:rPr>
      </w:pPr>
      <w:r>
        <w:rPr>
          <w:rFonts w:ascii="Calibri" w:eastAsiaTheme="minorHAnsi" w:hAnsi="Calibri" w:cs="Calibri"/>
          <w:sz w:val="24"/>
          <w:szCs w:val="22"/>
        </w:rPr>
        <w:t>S</w:t>
      </w:r>
      <w:r w:rsidR="0037783C">
        <w:rPr>
          <w:rFonts w:ascii="Calibri" w:eastAsiaTheme="minorHAnsi" w:hAnsi="Calibri" w:cs="Calibri"/>
          <w:sz w:val="24"/>
          <w:szCs w:val="22"/>
        </w:rPr>
        <w:t>hould be read from the database</w:t>
      </w:r>
      <w:r w:rsidR="00614599">
        <w:rPr>
          <w:rFonts w:ascii="Calibri" w:eastAsiaTheme="minorHAnsi" w:hAnsi="Calibri" w:cs="Calibri"/>
          <w:sz w:val="24"/>
          <w:szCs w:val="22"/>
        </w:rPr>
        <w:t xml:space="preserve"> and updated in the database through backend emulation.</w:t>
      </w:r>
    </w:p>
    <w:p w14:paraId="3E1644DC" w14:textId="664CC62B" w:rsidR="0037783C" w:rsidRDefault="00045F1E" w:rsidP="0037783C">
      <w:pPr>
        <w:pStyle w:val="BodyText"/>
        <w:numPr>
          <w:ilvl w:val="0"/>
          <w:numId w:val="16"/>
        </w:numPr>
        <w:rPr>
          <w:rFonts w:ascii="Calibri" w:eastAsiaTheme="minorHAnsi" w:hAnsi="Calibri" w:cs="Calibri"/>
          <w:sz w:val="24"/>
          <w:szCs w:val="22"/>
        </w:rPr>
      </w:pPr>
      <w:r>
        <w:rPr>
          <w:rFonts w:ascii="Calibri" w:eastAsiaTheme="minorHAnsi" w:hAnsi="Calibri" w:cs="Calibri"/>
          <w:sz w:val="24"/>
          <w:szCs w:val="22"/>
        </w:rPr>
        <w:t>Should</w:t>
      </w:r>
      <w:r w:rsidR="0037783C">
        <w:rPr>
          <w:rFonts w:ascii="Calibri" w:eastAsiaTheme="minorHAnsi" w:hAnsi="Calibri" w:cs="Calibri"/>
          <w:sz w:val="24"/>
          <w:szCs w:val="22"/>
        </w:rPr>
        <w:t xml:space="preserve"> decrease over time when the motor is in use. </w:t>
      </w:r>
    </w:p>
    <w:p w14:paraId="0C28851E" w14:textId="7DA0DAE8" w:rsidR="0037783C" w:rsidRDefault="00045F1E" w:rsidP="0037783C">
      <w:pPr>
        <w:pStyle w:val="BodyText"/>
        <w:numPr>
          <w:ilvl w:val="0"/>
          <w:numId w:val="16"/>
        </w:numPr>
        <w:rPr>
          <w:rFonts w:ascii="Calibri" w:eastAsiaTheme="minorHAnsi" w:hAnsi="Calibri" w:cs="Calibri"/>
          <w:sz w:val="24"/>
          <w:szCs w:val="22"/>
        </w:rPr>
      </w:pPr>
      <w:r>
        <w:rPr>
          <w:rFonts w:ascii="Calibri" w:eastAsiaTheme="minorHAnsi" w:hAnsi="Calibri" w:cs="Calibri"/>
          <w:sz w:val="24"/>
          <w:szCs w:val="22"/>
        </w:rPr>
        <w:t>Should</w:t>
      </w:r>
      <w:r w:rsidR="001219E8">
        <w:rPr>
          <w:rFonts w:ascii="Calibri" w:eastAsiaTheme="minorHAnsi" w:hAnsi="Calibri" w:cs="Calibri"/>
          <w:sz w:val="24"/>
          <w:szCs w:val="22"/>
        </w:rPr>
        <w:t xml:space="preserve"> increase over time when the battery is charging.</w:t>
      </w:r>
    </w:p>
    <w:p w14:paraId="44DBD1A0" w14:textId="77777777" w:rsidR="001219E8" w:rsidRDefault="001219E8" w:rsidP="001219E8">
      <w:pPr>
        <w:pStyle w:val="BodyText"/>
        <w:rPr>
          <w:rFonts w:ascii="Calibri" w:eastAsiaTheme="minorHAnsi" w:hAnsi="Calibri" w:cs="Calibri"/>
          <w:sz w:val="24"/>
          <w:szCs w:val="22"/>
        </w:rPr>
      </w:pPr>
    </w:p>
    <w:p w14:paraId="383E701A" w14:textId="7DEE5339" w:rsidR="001219E8" w:rsidRPr="00EC64A7" w:rsidRDefault="00614599" w:rsidP="001219E8">
      <w:pPr>
        <w:pStyle w:val="BodyText"/>
        <w:rPr>
          <w:rFonts w:ascii="Calibri" w:eastAsiaTheme="minorHAnsi" w:hAnsi="Calibri" w:cs="Calibri"/>
          <w:b/>
          <w:bCs/>
          <w:sz w:val="24"/>
          <w:szCs w:val="22"/>
        </w:rPr>
      </w:pPr>
      <w:r w:rsidRPr="00EC64A7">
        <w:rPr>
          <w:rFonts w:ascii="Calibri" w:eastAsiaTheme="minorHAnsi" w:hAnsi="Calibri" w:cs="Calibri"/>
          <w:b/>
          <w:bCs/>
          <w:sz w:val="24"/>
          <w:szCs w:val="22"/>
        </w:rPr>
        <w:t>Battery Temperature</w:t>
      </w:r>
    </w:p>
    <w:p w14:paraId="629D8391" w14:textId="39BCC14D" w:rsidR="00614599" w:rsidRDefault="00850F05" w:rsidP="00614599">
      <w:pPr>
        <w:pStyle w:val="BodyText"/>
        <w:numPr>
          <w:ilvl w:val="0"/>
          <w:numId w:val="16"/>
        </w:numPr>
        <w:rPr>
          <w:rFonts w:ascii="Calibri" w:eastAsiaTheme="minorHAnsi" w:hAnsi="Calibri" w:cs="Calibri"/>
          <w:sz w:val="24"/>
          <w:szCs w:val="22"/>
        </w:rPr>
      </w:pPr>
      <w:r>
        <w:rPr>
          <w:rFonts w:ascii="Calibri" w:eastAsiaTheme="minorHAnsi" w:hAnsi="Calibri" w:cs="Calibri"/>
          <w:sz w:val="24"/>
          <w:szCs w:val="22"/>
        </w:rPr>
        <w:t xml:space="preserve">Should </w:t>
      </w:r>
      <w:r w:rsidR="00614599">
        <w:rPr>
          <w:rFonts w:ascii="Calibri" w:eastAsiaTheme="minorHAnsi" w:hAnsi="Calibri" w:cs="Calibri"/>
          <w:sz w:val="24"/>
          <w:szCs w:val="22"/>
        </w:rPr>
        <w:t>be read from the database</w:t>
      </w:r>
      <w:r w:rsidR="000350C5">
        <w:rPr>
          <w:rFonts w:ascii="Calibri" w:eastAsiaTheme="minorHAnsi" w:hAnsi="Calibri" w:cs="Calibri"/>
          <w:sz w:val="24"/>
          <w:szCs w:val="22"/>
        </w:rPr>
        <w:t xml:space="preserve"> and updated in the database through backend emulation.</w:t>
      </w:r>
    </w:p>
    <w:p w14:paraId="6ED448C1" w14:textId="11BAA743" w:rsidR="000350C5" w:rsidRDefault="000350C5" w:rsidP="00614599">
      <w:pPr>
        <w:pStyle w:val="BodyText"/>
        <w:numPr>
          <w:ilvl w:val="0"/>
          <w:numId w:val="16"/>
        </w:numPr>
        <w:rPr>
          <w:rFonts w:ascii="Calibri" w:eastAsiaTheme="minorHAnsi" w:hAnsi="Calibri" w:cs="Calibri"/>
          <w:sz w:val="24"/>
          <w:szCs w:val="22"/>
        </w:rPr>
      </w:pPr>
      <w:r>
        <w:rPr>
          <w:rFonts w:ascii="Calibri" w:eastAsiaTheme="minorHAnsi" w:hAnsi="Calibri" w:cs="Calibri"/>
          <w:sz w:val="24"/>
          <w:szCs w:val="22"/>
        </w:rPr>
        <w:t>Battery temperature should increase as the motor speed i</w:t>
      </w:r>
      <w:r w:rsidR="00850F05">
        <w:rPr>
          <w:rFonts w:ascii="Calibri" w:eastAsiaTheme="minorHAnsi" w:hAnsi="Calibri" w:cs="Calibri"/>
          <w:sz w:val="24"/>
          <w:szCs w:val="22"/>
        </w:rPr>
        <w:t xml:space="preserve">ncreases. </w:t>
      </w:r>
    </w:p>
    <w:p w14:paraId="27DE62DD" w14:textId="77777777" w:rsidR="00850F05" w:rsidRDefault="00850F05" w:rsidP="00850F05">
      <w:pPr>
        <w:pStyle w:val="BodyText"/>
        <w:rPr>
          <w:rFonts w:ascii="Calibri" w:eastAsiaTheme="minorHAnsi" w:hAnsi="Calibri" w:cs="Calibri"/>
          <w:sz w:val="24"/>
          <w:szCs w:val="22"/>
        </w:rPr>
      </w:pPr>
    </w:p>
    <w:p w14:paraId="62A73F8D" w14:textId="16FCE664" w:rsidR="00850F05" w:rsidRPr="00EC64A7" w:rsidRDefault="00850F05" w:rsidP="00850F05">
      <w:pPr>
        <w:pStyle w:val="BodyText"/>
        <w:rPr>
          <w:rFonts w:ascii="Calibri" w:eastAsiaTheme="minorHAnsi" w:hAnsi="Calibri" w:cs="Calibri"/>
          <w:b/>
          <w:bCs/>
          <w:sz w:val="24"/>
          <w:szCs w:val="22"/>
        </w:rPr>
      </w:pPr>
      <w:r w:rsidRPr="00EC64A7">
        <w:rPr>
          <w:rFonts w:ascii="Calibri" w:eastAsiaTheme="minorHAnsi" w:hAnsi="Calibri" w:cs="Calibri"/>
          <w:b/>
          <w:bCs/>
          <w:sz w:val="24"/>
          <w:szCs w:val="22"/>
        </w:rPr>
        <w:t>Motor Speed Setting Slider</w:t>
      </w:r>
    </w:p>
    <w:p w14:paraId="6B84A5A9" w14:textId="33A4B96F" w:rsidR="00850F05" w:rsidRDefault="00D90A09" w:rsidP="00850F05">
      <w:pPr>
        <w:pStyle w:val="BodyText"/>
        <w:numPr>
          <w:ilvl w:val="0"/>
          <w:numId w:val="16"/>
        </w:numPr>
        <w:rPr>
          <w:rFonts w:ascii="Calibri" w:eastAsiaTheme="minorHAnsi" w:hAnsi="Calibri" w:cs="Calibri"/>
          <w:sz w:val="24"/>
          <w:szCs w:val="22"/>
        </w:rPr>
      </w:pPr>
      <w:r>
        <w:rPr>
          <w:rFonts w:ascii="Calibri" w:eastAsiaTheme="minorHAnsi" w:hAnsi="Calibri" w:cs="Calibri"/>
          <w:sz w:val="24"/>
          <w:szCs w:val="22"/>
        </w:rPr>
        <w:t xml:space="preserve">Should change the RPM of the motor, </w:t>
      </w:r>
      <w:r w:rsidR="00303304">
        <w:rPr>
          <w:rFonts w:ascii="Calibri" w:eastAsiaTheme="minorHAnsi" w:hAnsi="Calibri" w:cs="Calibri"/>
          <w:sz w:val="24"/>
          <w:szCs w:val="22"/>
        </w:rPr>
        <w:t>with RPM being set to 0 when slider is in OFF position, and with RPM increasing</w:t>
      </w:r>
      <w:r w:rsidR="00CC17E0">
        <w:rPr>
          <w:rFonts w:ascii="Calibri" w:eastAsiaTheme="minorHAnsi" w:hAnsi="Calibri" w:cs="Calibri"/>
          <w:sz w:val="24"/>
          <w:szCs w:val="22"/>
        </w:rPr>
        <w:t xml:space="preserve"> as the speed setting increases.</w:t>
      </w:r>
    </w:p>
    <w:p w14:paraId="26387234" w14:textId="77777777" w:rsidR="00EC64A7" w:rsidRDefault="00EC64A7" w:rsidP="00EC64A7">
      <w:pPr>
        <w:pStyle w:val="BodyText"/>
        <w:rPr>
          <w:rFonts w:ascii="Calibri" w:eastAsiaTheme="minorHAnsi" w:hAnsi="Calibri" w:cs="Calibri"/>
          <w:sz w:val="24"/>
          <w:szCs w:val="22"/>
        </w:rPr>
      </w:pPr>
    </w:p>
    <w:p w14:paraId="3DA7372D" w14:textId="298D67CF" w:rsidR="00EC64A7" w:rsidRDefault="00EC64A7" w:rsidP="00EC64A7">
      <w:pPr>
        <w:pStyle w:val="BodyText"/>
        <w:rPr>
          <w:rFonts w:ascii="Calibri" w:eastAsiaTheme="minorHAnsi" w:hAnsi="Calibri" w:cs="Calibri"/>
          <w:b/>
          <w:bCs/>
          <w:sz w:val="24"/>
          <w:szCs w:val="22"/>
        </w:rPr>
      </w:pPr>
      <w:r>
        <w:rPr>
          <w:rFonts w:ascii="Calibri" w:eastAsiaTheme="minorHAnsi" w:hAnsi="Calibri" w:cs="Calibri"/>
          <w:b/>
          <w:bCs/>
          <w:sz w:val="24"/>
          <w:szCs w:val="22"/>
        </w:rPr>
        <w:t>Charging Button</w:t>
      </w:r>
    </w:p>
    <w:p w14:paraId="5882D1D3" w14:textId="2404EFC5" w:rsidR="00EC64A7" w:rsidRPr="00230729" w:rsidRDefault="007F70AD" w:rsidP="00442C3F">
      <w:pPr>
        <w:pStyle w:val="BodyText"/>
        <w:numPr>
          <w:ilvl w:val="0"/>
          <w:numId w:val="16"/>
        </w:numPr>
        <w:rPr>
          <w:rFonts w:ascii="Calibri" w:eastAsiaTheme="minorHAnsi" w:hAnsi="Calibri" w:cs="Calibri"/>
          <w:b/>
          <w:bCs/>
          <w:sz w:val="24"/>
          <w:szCs w:val="22"/>
        </w:rPr>
      </w:pPr>
      <w:r>
        <w:rPr>
          <w:rFonts w:ascii="Calibri" w:eastAsiaTheme="minorHAnsi" w:hAnsi="Calibri" w:cs="Calibri"/>
          <w:sz w:val="24"/>
          <w:szCs w:val="22"/>
        </w:rPr>
        <w:t>Should update the charging state and indicate</w:t>
      </w:r>
      <w:r w:rsidR="00230729">
        <w:rPr>
          <w:rFonts w:ascii="Calibri" w:eastAsiaTheme="minorHAnsi" w:hAnsi="Calibri" w:cs="Calibri"/>
          <w:sz w:val="24"/>
          <w:szCs w:val="22"/>
        </w:rPr>
        <w:t xml:space="preserve"> to the user</w:t>
      </w:r>
      <w:r>
        <w:rPr>
          <w:rFonts w:ascii="Calibri" w:eastAsiaTheme="minorHAnsi" w:hAnsi="Calibri" w:cs="Calibri"/>
          <w:sz w:val="24"/>
          <w:szCs w:val="22"/>
        </w:rPr>
        <w:t xml:space="preserve"> </w:t>
      </w:r>
      <w:r w:rsidR="00230729">
        <w:rPr>
          <w:rFonts w:ascii="Calibri" w:eastAsiaTheme="minorHAnsi" w:hAnsi="Calibri" w:cs="Calibri"/>
          <w:sz w:val="24"/>
          <w:szCs w:val="22"/>
        </w:rPr>
        <w:t>whether we are charging.</w:t>
      </w:r>
    </w:p>
    <w:p w14:paraId="7E01BEE2" w14:textId="50D5B797" w:rsidR="00230729" w:rsidRPr="00163949" w:rsidRDefault="00D65A09" w:rsidP="00442C3F">
      <w:pPr>
        <w:pStyle w:val="BodyText"/>
        <w:numPr>
          <w:ilvl w:val="0"/>
          <w:numId w:val="16"/>
        </w:numPr>
        <w:rPr>
          <w:rFonts w:ascii="Calibri" w:eastAsiaTheme="minorHAnsi" w:hAnsi="Calibri" w:cs="Calibri"/>
          <w:b/>
          <w:bCs/>
          <w:sz w:val="24"/>
          <w:szCs w:val="22"/>
        </w:rPr>
      </w:pPr>
      <w:r>
        <w:rPr>
          <w:rFonts w:ascii="Calibri" w:eastAsiaTheme="minorHAnsi" w:hAnsi="Calibri" w:cs="Calibri"/>
          <w:sz w:val="24"/>
          <w:szCs w:val="22"/>
        </w:rPr>
        <w:t xml:space="preserve">When charging, the motor should be disabled, and the </w:t>
      </w:r>
      <w:r w:rsidR="00163949">
        <w:rPr>
          <w:rFonts w:ascii="Calibri" w:eastAsiaTheme="minorHAnsi" w:hAnsi="Calibri" w:cs="Calibri"/>
          <w:sz w:val="24"/>
          <w:szCs w:val="22"/>
        </w:rPr>
        <w:t xml:space="preserve">battery percentage should increase over time. </w:t>
      </w:r>
    </w:p>
    <w:p w14:paraId="06110831" w14:textId="77777777" w:rsidR="00163949" w:rsidRDefault="00163949" w:rsidP="00163949">
      <w:pPr>
        <w:pStyle w:val="BodyText"/>
        <w:rPr>
          <w:rFonts w:ascii="Calibri" w:eastAsiaTheme="minorHAnsi" w:hAnsi="Calibri" w:cs="Calibri"/>
          <w:sz w:val="24"/>
          <w:szCs w:val="22"/>
        </w:rPr>
      </w:pPr>
    </w:p>
    <w:p w14:paraId="37E72C5F" w14:textId="77777777" w:rsidR="00163949" w:rsidRDefault="00163949" w:rsidP="00163949">
      <w:pPr>
        <w:pStyle w:val="BodyText"/>
        <w:rPr>
          <w:rFonts w:ascii="Calibri" w:eastAsiaTheme="minorHAnsi" w:hAnsi="Calibri" w:cs="Calibri"/>
          <w:sz w:val="24"/>
          <w:szCs w:val="22"/>
        </w:rPr>
      </w:pPr>
    </w:p>
    <w:p w14:paraId="724414C4" w14:textId="77777777" w:rsidR="00951E2A" w:rsidRDefault="00951E2A" w:rsidP="00163949">
      <w:pPr>
        <w:pStyle w:val="BodyText"/>
        <w:rPr>
          <w:rFonts w:ascii="Calibri" w:eastAsiaTheme="minorHAnsi" w:hAnsi="Calibri" w:cs="Calibri"/>
          <w:b/>
          <w:bCs/>
          <w:sz w:val="24"/>
          <w:szCs w:val="22"/>
        </w:rPr>
      </w:pPr>
    </w:p>
    <w:p w14:paraId="260BB514" w14:textId="77777777" w:rsidR="006A0C94" w:rsidRPr="00EC64A7" w:rsidRDefault="006A0C94" w:rsidP="00163949">
      <w:pPr>
        <w:pStyle w:val="BodyText"/>
        <w:rPr>
          <w:rFonts w:ascii="Calibri" w:eastAsiaTheme="minorHAnsi" w:hAnsi="Calibri" w:cs="Calibri"/>
          <w:b/>
          <w:bCs/>
          <w:sz w:val="24"/>
          <w:szCs w:val="22"/>
        </w:rPr>
      </w:pPr>
    </w:p>
    <w:p w14:paraId="38DD9A31" w14:textId="78B200B5" w:rsidR="00951E2A" w:rsidRDefault="00313F04">
      <w:pPr>
        <w:pStyle w:val="Heading1"/>
      </w:pPr>
      <w:r>
        <w:lastRenderedPageBreak/>
        <w:t>Submission</w:t>
      </w:r>
    </w:p>
    <w:p w14:paraId="743FD3D7" w14:textId="4D002231" w:rsidR="00332D2E" w:rsidRDefault="0029342C" w:rsidP="0029342C">
      <w:r>
        <w:t>To submit</w:t>
      </w:r>
      <w:r w:rsidR="00332D2E">
        <w:t xml:space="preserve"> your application and source code:</w:t>
      </w:r>
    </w:p>
    <w:p w14:paraId="161AB2AA" w14:textId="59712C14" w:rsidR="00222123" w:rsidRDefault="00BB5E79" w:rsidP="00332D2E">
      <w:pPr>
        <w:pStyle w:val="ListParagraph"/>
        <w:numPr>
          <w:ilvl w:val="0"/>
          <w:numId w:val="16"/>
        </w:numPr>
      </w:pPr>
      <w:r>
        <w:t xml:space="preserve">Host your </w:t>
      </w:r>
      <w:r w:rsidR="00F74A4B">
        <w:t xml:space="preserve">complete </w:t>
      </w:r>
      <w:r>
        <w:t xml:space="preserve">application </w:t>
      </w:r>
      <w:r w:rsidR="008B619F">
        <w:t xml:space="preserve">on a static </w:t>
      </w:r>
      <w:r w:rsidR="00222123">
        <w:t>URL</w:t>
      </w:r>
      <w:r w:rsidR="00B17E6E">
        <w:t xml:space="preserve"> and send us </w:t>
      </w:r>
      <w:r w:rsidR="00585EA7">
        <w:t>this URL.</w:t>
      </w:r>
    </w:p>
    <w:p w14:paraId="5E45A0EA" w14:textId="77777777" w:rsidR="0029342C" w:rsidRPr="00005551" w:rsidRDefault="00BE4F2B" w:rsidP="00585EA7">
      <w:pPr>
        <w:pStyle w:val="ListParagraph"/>
        <w:numPr>
          <w:ilvl w:val="0"/>
          <w:numId w:val="16"/>
        </w:numPr>
        <w:rPr>
          <w:sz w:val="32"/>
          <w:szCs w:val="28"/>
        </w:rPr>
      </w:pPr>
      <w:r>
        <w:t>Provide a public GitHub repository containing all the code for the fronten</w:t>
      </w:r>
      <w:r w:rsidR="0029342C">
        <w:t>d backend.</w:t>
      </w:r>
    </w:p>
    <w:p w14:paraId="0E64B59F" w14:textId="2F9C1F96" w:rsidR="00005551" w:rsidRPr="001C41BD" w:rsidRDefault="00005551" w:rsidP="00585EA7">
      <w:pPr>
        <w:pStyle w:val="ListParagraph"/>
        <w:numPr>
          <w:ilvl w:val="0"/>
          <w:numId w:val="16"/>
        </w:numPr>
        <w:rPr>
          <w:sz w:val="32"/>
          <w:szCs w:val="28"/>
        </w:rPr>
      </w:pPr>
      <w:r>
        <w:t>Create a README file with setup instructions so that we can build and run your code.</w:t>
      </w:r>
    </w:p>
    <w:p w14:paraId="25677E1D" w14:textId="3C0466AB" w:rsidR="008D5E0B" w:rsidRPr="008F62D7" w:rsidRDefault="001C41BD" w:rsidP="008F62D7">
      <w:pPr>
        <w:pStyle w:val="ListParagraph"/>
        <w:numPr>
          <w:ilvl w:val="0"/>
          <w:numId w:val="16"/>
        </w:numPr>
        <w:rPr>
          <w:sz w:val="32"/>
          <w:szCs w:val="28"/>
        </w:rPr>
      </w:pPr>
      <w:r>
        <w:t xml:space="preserve">Provide us a link </w:t>
      </w:r>
      <w:r w:rsidR="0073483A">
        <w:t xml:space="preserve">to your read-only publicly accessible database. </w:t>
      </w:r>
    </w:p>
    <w:p w14:paraId="6582510C" w14:textId="77777777" w:rsidR="008F62D7" w:rsidRDefault="008F62D7" w:rsidP="008F62D7"/>
    <w:p w14:paraId="174B5B47" w14:textId="51BDCA00" w:rsidR="008F62D7" w:rsidRPr="008F62D7" w:rsidRDefault="008F62D7" w:rsidP="008F62D7">
      <w:pPr>
        <w:rPr>
          <w:sz w:val="32"/>
          <w:szCs w:val="28"/>
        </w:rPr>
      </w:pPr>
      <w:r w:rsidRPr="008F62D7">
        <w:rPr>
          <w:sz w:val="32"/>
          <w:szCs w:val="28"/>
        </w:rPr>
        <w:t>Additional Notes:</w:t>
      </w:r>
    </w:p>
    <w:p w14:paraId="5D04CCCE" w14:textId="012E3458" w:rsidR="008F62D7" w:rsidRDefault="008F62D7" w:rsidP="008F62D7">
      <w:pPr>
        <w:pStyle w:val="ListParagraph"/>
        <w:numPr>
          <w:ilvl w:val="0"/>
          <w:numId w:val="16"/>
        </w:numPr>
      </w:pPr>
      <w:r>
        <w:t>Feel free to use any technology stack of your choosing for the frontend, backend, and database</w:t>
      </w:r>
      <w:r w:rsidR="00B51901">
        <w:t xml:space="preserve">, and any service you like to host the application. </w:t>
      </w:r>
    </w:p>
    <w:p w14:paraId="1E73A354" w14:textId="17553871" w:rsidR="001D378B" w:rsidRPr="008D5E0B" w:rsidRDefault="001D378B" w:rsidP="004965C8">
      <w:pPr>
        <w:pStyle w:val="ListParagraph"/>
        <w:numPr>
          <w:ilvl w:val="0"/>
          <w:numId w:val="16"/>
        </w:numPr>
      </w:pPr>
      <w:r>
        <w:t>Document your code with meaningful comments.</w:t>
      </w:r>
    </w:p>
    <w:sectPr w:rsidR="001D378B" w:rsidRPr="008D5E0B" w:rsidSect="00C8043F">
      <w:headerReference w:type="even" r:id="rId13"/>
      <w:headerReference w:type="default" r:id="rId14"/>
      <w:footerReference w:type="default" r:id="rId15"/>
      <w:headerReference w:type="first" r:id="rId16"/>
      <w:pgSz w:w="12240" w:h="15840" w:code="1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DE5F8" w14:textId="77777777" w:rsidR="00BD0B26" w:rsidRDefault="00BD0B26" w:rsidP="00B7244E">
      <w:r>
        <w:separator/>
      </w:r>
    </w:p>
  </w:endnote>
  <w:endnote w:type="continuationSeparator" w:id="0">
    <w:p w14:paraId="1740622D" w14:textId="77777777" w:rsidR="00BD0B26" w:rsidRDefault="00BD0B26" w:rsidP="00B7244E">
      <w:r>
        <w:continuationSeparator/>
      </w:r>
    </w:p>
  </w:endnote>
  <w:endnote w:type="continuationNotice" w:id="1">
    <w:p w14:paraId="3BC6F0E0" w14:textId="77777777" w:rsidR="00BD0B26" w:rsidRDefault="00BD0B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Medium">
    <w:charset w:val="00"/>
    <w:family w:val="auto"/>
    <w:pitch w:val="variable"/>
    <w:sig w:usb0="A00002FF" w:usb1="5000205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 SemiBold">
    <w:charset w:val="00"/>
    <w:family w:val="auto"/>
    <w:pitch w:val="variable"/>
    <w:sig w:usb0="A00002FF" w:usb1="5000205B" w:usb2="00000000" w:usb3="00000000" w:csb0="00000197" w:csb1="00000000"/>
  </w:font>
  <w:font w:name="Raleway Light">
    <w:charset w:val="00"/>
    <w:family w:val="auto"/>
    <w:pitch w:val="variable"/>
    <w:sig w:usb0="A00002FF" w:usb1="5000205B" w:usb2="00000000" w:usb3="00000000" w:csb0="0000019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2697"/>
      <w:gridCol w:w="6293"/>
      <w:gridCol w:w="1800"/>
    </w:tblGrid>
    <w:tr w:rsidR="00AD2941" w:rsidRPr="009528CB" w14:paraId="6A6F9E56" w14:textId="77777777" w:rsidTr="002A5BA5">
      <w:trPr>
        <w:trHeight w:val="628"/>
      </w:trPr>
      <w:tc>
        <w:tcPr>
          <w:tcW w:w="2697" w:type="dxa"/>
          <w:shd w:val="clear" w:color="auto" w:fill="FFFFFF" w:themeFill="background1"/>
          <w:vAlign w:val="center"/>
        </w:tcPr>
        <w:p w14:paraId="6043936C" w14:textId="69C93054" w:rsidR="00AD2941" w:rsidRPr="009528CB" w:rsidRDefault="004B6BB2" w:rsidP="00B7244E">
          <w:pPr>
            <w:pStyle w:val="Footer"/>
            <w:rPr>
              <w:caps w:val="0"/>
              <w:color w:val="425563" w:themeColor="text1"/>
              <w14:numForm w14:val="lining"/>
            </w:rPr>
          </w:pPr>
          <w:r w:rsidRPr="009528CB">
            <w:rPr>
              <w:caps w:val="0"/>
              <w:color w:val="425563" w:themeColor="text1"/>
              <w14:numForm w14:val="lining"/>
            </w:rPr>
            <w:t>©</w:t>
          </w:r>
          <w:r w:rsidR="008913AC" w:rsidRPr="009528CB">
            <w:rPr>
              <w:caps w:val="0"/>
              <w:color w:val="425563" w:themeColor="text1"/>
              <w14:numForm w14:val="lining"/>
            </w:rPr>
            <w:t xml:space="preserve"> </w:t>
          </w:r>
          <w:r w:rsidR="009528CB">
            <w:rPr>
              <w:caps w:val="0"/>
              <w:color w:val="425563" w:themeColor="text1"/>
              <w14:numForm w14:val="lining"/>
            </w:rPr>
            <w:t>EPIROC</w:t>
          </w:r>
          <w:r w:rsidRPr="009528CB">
            <w:rPr>
              <w:caps w:val="0"/>
              <w:color w:val="425563" w:themeColor="text1"/>
              <w14:numForm w14:val="lining"/>
            </w:rPr>
            <w:t xml:space="preserve"> FVT </w:t>
          </w:r>
          <w:r w:rsidR="009528CB">
            <w:rPr>
              <w:caps w:val="0"/>
              <w:color w:val="425563" w:themeColor="text1"/>
              <w14:numForm w14:val="lining"/>
            </w:rPr>
            <w:t>INC</w:t>
          </w:r>
          <w:r w:rsidRPr="009528CB">
            <w:rPr>
              <w:caps w:val="0"/>
              <w:color w:val="425563" w:themeColor="text1"/>
              <w14:numForm w14:val="lining"/>
            </w:rPr>
            <w:t>.</w:t>
          </w:r>
        </w:p>
      </w:tc>
      <w:tc>
        <w:tcPr>
          <w:tcW w:w="6293" w:type="dxa"/>
          <w:shd w:val="clear" w:color="auto" w:fill="FFFFFF" w:themeFill="background1"/>
        </w:tcPr>
        <w:p w14:paraId="1B7B8BCD" w14:textId="77777777" w:rsidR="00AD2941" w:rsidRPr="009528CB" w:rsidRDefault="00AD2941" w:rsidP="00B7244E">
          <w:pPr>
            <w:pStyle w:val="Header"/>
            <w:rPr>
              <w14:numForm w14:val="lining"/>
            </w:rPr>
          </w:pPr>
        </w:p>
      </w:tc>
      <w:tc>
        <w:tcPr>
          <w:tcW w:w="1800" w:type="dxa"/>
          <w:shd w:val="clear" w:color="auto" w:fill="FFFFFF" w:themeFill="background1"/>
          <w:vAlign w:val="center"/>
        </w:tcPr>
        <w:p w14:paraId="6DAEEAB9" w14:textId="536AC8C9" w:rsidR="00AD2941" w:rsidRPr="009528CB" w:rsidRDefault="00C55B0F" w:rsidP="002A5BA5">
          <w:pPr>
            <w:pStyle w:val="Footer"/>
            <w:jc w:val="right"/>
            <w:rPr>
              <w:caps w:val="0"/>
              <w14:numForm w14:val="lining"/>
            </w:rPr>
          </w:pPr>
          <w:r w:rsidRPr="009528CB">
            <w:rPr>
              <w:rStyle w:val="PageNumber"/>
              <w:caps w:val="0"/>
              <w:color w:val="425563" w:themeColor="text1"/>
              <w14:numForm w14:val="lining"/>
            </w:rPr>
            <w:t xml:space="preserve">PAGE </w:t>
          </w:r>
          <w:sdt>
            <w:sdtPr>
              <w:rPr>
                <w:rStyle w:val="PageNumber"/>
                <w:caps w:val="0"/>
                <w:color w:val="425563" w:themeColor="text1"/>
                <w14:numForm w14:val="lining"/>
              </w:rPr>
              <w:id w:val="396635694"/>
              <w:docPartObj>
                <w:docPartGallery w:val="Page Numbers (Bottom of Page)"/>
                <w:docPartUnique/>
              </w:docPartObj>
            </w:sdtPr>
            <w:sdtContent>
              <w:r w:rsidR="00AD2941" w:rsidRPr="009528CB">
                <w:rPr>
                  <w:rStyle w:val="PageNumber"/>
                  <w:caps w:val="0"/>
                  <w:color w:val="425563" w:themeColor="text1"/>
                  <w:szCs w:val="20"/>
                  <w14:numForm w14:val="lining"/>
                </w:rPr>
                <w:fldChar w:fldCharType="begin"/>
              </w:r>
              <w:r w:rsidR="00AD2941" w:rsidRPr="009528CB">
                <w:rPr>
                  <w:rStyle w:val="PageNumber"/>
                  <w:caps w:val="0"/>
                  <w:color w:val="425563" w:themeColor="text1"/>
                  <w:szCs w:val="20"/>
                  <w14:numForm w14:val="lining"/>
                </w:rPr>
                <w:instrText xml:space="preserve"> PAGE </w:instrText>
              </w:r>
              <w:r w:rsidR="00AD2941" w:rsidRPr="009528CB">
                <w:rPr>
                  <w:rStyle w:val="PageNumber"/>
                  <w:caps w:val="0"/>
                  <w:color w:val="425563" w:themeColor="text1"/>
                  <w:szCs w:val="20"/>
                  <w14:numForm w14:val="lining"/>
                </w:rPr>
                <w:fldChar w:fldCharType="separate"/>
              </w:r>
              <w:r w:rsidR="001F3540" w:rsidRPr="009528CB">
                <w:rPr>
                  <w:rStyle w:val="PageNumber"/>
                  <w:caps w:val="0"/>
                  <w:noProof/>
                  <w:color w:val="425563" w:themeColor="text1"/>
                  <w:szCs w:val="20"/>
                  <w14:numForm w14:val="lining"/>
                </w:rPr>
                <w:t>6</w:t>
              </w:r>
              <w:r w:rsidR="00AD2941" w:rsidRPr="009528CB">
                <w:rPr>
                  <w:rStyle w:val="PageNumber"/>
                  <w:caps w:val="0"/>
                  <w:color w:val="425563" w:themeColor="text1"/>
                  <w:szCs w:val="20"/>
                  <w14:numForm w14:val="lining"/>
                </w:rPr>
                <w:fldChar w:fldCharType="end"/>
              </w:r>
              <w:r w:rsidR="00EB7DF1" w:rsidRPr="009528CB">
                <w:rPr>
                  <w:rStyle w:val="PageNumber"/>
                  <w:caps w:val="0"/>
                  <w:color w:val="425563" w:themeColor="text1"/>
                  <w:szCs w:val="20"/>
                  <w14:numForm w14:val="lining"/>
                </w:rPr>
                <w:t xml:space="preserve"> </w:t>
              </w:r>
              <w:r w:rsidR="00D76CD3">
                <w:rPr>
                  <w:rStyle w:val="PageNumber"/>
                  <w:caps w:val="0"/>
                  <w:color w:val="425563" w:themeColor="text1"/>
                  <w:szCs w:val="20"/>
                  <w14:numForm w14:val="lining"/>
                </w:rPr>
                <w:t>OF</w:t>
              </w:r>
              <w:r w:rsidR="00EB7DF1" w:rsidRPr="009528CB">
                <w:rPr>
                  <w:rStyle w:val="PageNumber"/>
                  <w:caps w:val="0"/>
                  <w:color w:val="425563" w:themeColor="text1"/>
                  <w:szCs w:val="20"/>
                  <w14:numForm w14:val="lining"/>
                </w:rPr>
                <w:t xml:space="preserve"> </w:t>
              </w:r>
              <w:r w:rsidR="00EB7DF1" w:rsidRPr="009528CB">
                <w:rPr>
                  <w:rStyle w:val="PageNumber"/>
                  <w:caps w:val="0"/>
                  <w:color w:val="425563" w:themeColor="text1"/>
                  <w:szCs w:val="20"/>
                  <w14:numForm w14:val="lining"/>
                </w:rPr>
                <w:fldChar w:fldCharType="begin"/>
              </w:r>
              <w:r w:rsidR="00EB7DF1" w:rsidRPr="009528CB">
                <w:rPr>
                  <w:rStyle w:val="PageNumber"/>
                  <w:caps w:val="0"/>
                  <w:color w:val="425563" w:themeColor="text1"/>
                  <w:szCs w:val="20"/>
                  <w14:numForm w14:val="lining"/>
                </w:rPr>
                <w:instrText xml:space="preserve"> NUMPAGES  \* Arabic </w:instrText>
              </w:r>
              <w:r w:rsidR="00EB7DF1" w:rsidRPr="009528CB">
                <w:rPr>
                  <w:rStyle w:val="PageNumber"/>
                  <w:caps w:val="0"/>
                  <w:color w:val="425563" w:themeColor="text1"/>
                  <w:szCs w:val="20"/>
                  <w14:numForm w14:val="lining"/>
                </w:rPr>
                <w:fldChar w:fldCharType="separate"/>
              </w:r>
              <w:r w:rsidR="00EB7DF1" w:rsidRPr="009528CB">
                <w:rPr>
                  <w:rStyle w:val="PageNumber"/>
                  <w:caps w:val="0"/>
                  <w:noProof/>
                  <w:color w:val="425563" w:themeColor="text1"/>
                  <w:szCs w:val="20"/>
                  <w14:numForm w14:val="lining"/>
                </w:rPr>
                <w:t>12</w:t>
              </w:r>
              <w:r w:rsidR="00EB7DF1" w:rsidRPr="009528CB">
                <w:rPr>
                  <w:rStyle w:val="PageNumber"/>
                  <w:caps w:val="0"/>
                  <w:color w:val="425563" w:themeColor="text1"/>
                  <w:szCs w:val="20"/>
                  <w14:numForm w14:val="lining"/>
                </w:rPr>
                <w:fldChar w:fldCharType="end"/>
              </w:r>
              <w:r w:rsidR="00EB7DF1" w:rsidRPr="009528CB">
                <w:rPr>
                  <w:rStyle w:val="PageNumber"/>
                  <w:caps w:val="0"/>
                  <w:color w:val="425563" w:themeColor="text1"/>
                  <w:szCs w:val="20"/>
                  <w14:numForm w14:val="lining"/>
                </w:rPr>
                <w:t xml:space="preserve"> </w:t>
              </w:r>
            </w:sdtContent>
          </w:sdt>
        </w:p>
      </w:tc>
    </w:tr>
  </w:tbl>
  <w:p w14:paraId="571A2F12" w14:textId="77777777" w:rsidR="00AD2941" w:rsidRPr="009528CB" w:rsidRDefault="00AD2941" w:rsidP="00B7244E">
    <w:pPr>
      <w:pStyle w:val="Footer"/>
      <w:rPr>
        <w:caps w:val="0"/>
        <w14:numForm w14:val="linin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E6735" w14:textId="77777777" w:rsidR="00BD0B26" w:rsidRDefault="00BD0B26" w:rsidP="00B7244E">
      <w:r>
        <w:separator/>
      </w:r>
    </w:p>
  </w:footnote>
  <w:footnote w:type="continuationSeparator" w:id="0">
    <w:p w14:paraId="4B029773" w14:textId="77777777" w:rsidR="00BD0B26" w:rsidRDefault="00BD0B26" w:rsidP="00B7244E">
      <w:r>
        <w:continuationSeparator/>
      </w:r>
    </w:p>
  </w:footnote>
  <w:footnote w:type="continuationNotice" w:id="1">
    <w:p w14:paraId="633814A1" w14:textId="77777777" w:rsidR="00BD0B26" w:rsidRDefault="00BD0B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05045292"/>
      <w:docPartObj>
        <w:docPartGallery w:val="Page Numbers (Top of Page)"/>
        <w:docPartUnique/>
      </w:docPartObj>
    </w:sdtPr>
    <w:sdtContent>
      <w:p w14:paraId="68A100EE" w14:textId="77777777" w:rsidR="0032399A" w:rsidRDefault="0032399A" w:rsidP="00B7244E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AD8833" w14:textId="77777777" w:rsidR="0032399A" w:rsidRDefault="0032399A" w:rsidP="00B72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443A6" w14:textId="4B97C3A5" w:rsidR="0032399A" w:rsidRDefault="00B8172D" w:rsidP="00B8172D">
    <w:pPr>
      <w:pStyle w:val="Header"/>
      <w:jc w:val="left"/>
    </w:pPr>
    <w:r>
      <w:ptab w:relativeTo="margin" w:alignment="right" w:leader="none"/>
    </w:r>
  </w:p>
  <w:p w14:paraId="64C40989" w14:textId="0E745CF7" w:rsidR="00DD26F1" w:rsidRDefault="00BC117C" w:rsidP="00994DEC">
    <w:pPr>
      <w:pStyle w:val="Header"/>
      <w:tabs>
        <w:tab w:val="right" w:pos="10800"/>
      </w:tabs>
      <w:spacing w:before="120"/>
      <w:jc w:val="left"/>
      <w:rPr>
        <w:sz w:val="24"/>
        <w:szCs w:val="28"/>
      </w:rPr>
    </w:pPr>
    <w:r>
      <w:rPr>
        <w:noProof/>
        <w:sz w:val="24"/>
        <w:szCs w:val="28"/>
      </w:rPr>
      <w:drawing>
        <wp:anchor distT="0" distB="0" distL="114300" distR="114300" simplePos="0" relativeHeight="251658241" behindDoc="1" locked="0" layoutInCell="1" allowOverlap="1" wp14:anchorId="6E5B0882" wp14:editId="4C9F72BC">
          <wp:simplePos x="0" y="0"/>
          <wp:positionH relativeFrom="column">
            <wp:posOffset>5816158</wp:posOffset>
          </wp:positionH>
          <wp:positionV relativeFrom="paragraph">
            <wp:posOffset>40032</wp:posOffset>
          </wp:positionV>
          <wp:extent cx="1263650" cy="353060"/>
          <wp:effectExtent l="0" t="0" r="0" b="8890"/>
          <wp:wrapTight wrapText="bothSides">
            <wp:wrapPolygon edited="0">
              <wp:start x="1628" y="0"/>
              <wp:lineTo x="0" y="3496"/>
              <wp:lineTo x="0" y="15151"/>
              <wp:lineTo x="1303" y="19813"/>
              <wp:lineTo x="8141" y="20978"/>
              <wp:lineTo x="10094" y="20978"/>
              <wp:lineTo x="20840" y="18647"/>
              <wp:lineTo x="20840" y="2331"/>
              <wp:lineTo x="3256" y="0"/>
              <wp:lineTo x="1628" y="0"/>
            </wp:wrapPolygon>
          </wp:wrapTight>
          <wp:docPr id="1750972009" name="Graphic 175097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1207137" name="Graphic 751207137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9213" b="74610"/>
                  <a:stretch/>
                </pic:blipFill>
                <pic:spPr bwMode="auto">
                  <a:xfrm>
                    <a:off x="0" y="0"/>
                    <a:ext cx="1263650" cy="3530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172D" w:rsidRPr="00DD26F1">
      <w:rPr>
        <w:noProof/>
        <w:sz w:val="24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A2FE3B" wp14:editId="194E7922">
              <wp:simplePos x="0" y="0"/>
              <wp:positionH relativeFrom="margin">
                <wp:align>left</wp:align>
              </wp:positionH>
              <wp:positionV relativeFrom="paragraph">
                <wp:posOffset>347345</wp:posOffset>
              </wp:positionV>
              <wp:extent cx="5580000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80000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chemeClr val="tx2"/>
                        </a:solidFill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EA5B4B5" id="Straight Connector 8" o:spid="_x0000_s1026" style="position:absolute;z-index:2516582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7.35pt" to="439.3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" strokecolor="#ffc72c [3215]" strokeweight="1.5pt">
              <v:stroke miterlimit="4" joinstyle="miter"/>
              <w10:wrap anchorx="margin"/>
            </v:line>
          </w:pict>
        </mc:Fallback>
      </mc:AlternateContent>
    </w:r>
  </w:p>
  <w:p w14:paraId="438B9215" w14:textId="222CBE45" w:rsidR="00733B29" w:rsidRPr="00DD26F1" w:rsidRDefault="00B8172D" w:rsidP="00F230FD">
    <w:pPr>
      <w:pStyle w:val="Header"/>
      <w:tabs>
        <w:tab w:val="right" w:pos="10800"/>
      </w:tabs>
      <w:jc w:val="left"/>
      <w:rPr>
        <w:sz w:val="24"/>
        <w:szCs w:val="28"/>
      </w:rPr>
    </w:pPr>
    <w:r w:rsidRPr="00DD26F1">
      <w:rPr>
        <w:sz w:val="24"/>
        <w:szCs w:val="28"/>
      </w:rPr>
      <w:tab/>
    </w:r>
    <w:r w:rsidRPr="00DD26F1">
      <w:rPr>
        <w:sz w:val="24"/>
        <w:szCs w:val="28"/>
      </w:rPr>
      <w:tab/>
    </w:r>
    <w:r w:rsidRPr="00DD26F1">
      <w:rPr>
        <w:sz w:val="24"/>
        <w:szCs w:val="2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718E0" w14:textId="1998FC76" w:rsidR="00823C23" w:rsidRPr="00393003" w:rsidRDefault="00823C23" w:rsidP="00393003">
    <w:pPr>
      <w:pStyle w:val="Header"/>
      <w:tabs>
        <w:tab w:val="clear" w:pos="4680"/>
        <w:tab w:val="clear" w:pos="9360"/>
        <w:tab w:val="left" w:pos="9266"/>
      </w:tabs>
      <w:spacing w:before="120"/>
      <w:jc w:val="left"/>
      <w:rPr>
        <w:sz w:val="24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2FB"/>
    <w:multiLevelType w:val="hybridMultilevel"/>
    <w:tmpl w:val="5FCA31F6"/>
    <w:lvl w:ilvl="0" w:tplc="510EFE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41A"/>
    <w:multiLevelType w:val="multilevel"/>
    <w:tmpl w:val="02B4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548B9"/>
    <w:multiLevelType w:val="hybridMultilevel"/>
    <w:tmpl w:val="8BB2A3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E15FA"/>
    <w:multiLevelType w:val="hybridMultilevel"/>
    <w:tmpl w:val="033EA7E8"/>
    <w:lvl w:ilvl="0" w:tplc="8B5260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D5045"/>
    <w:multiLevelType w:val="hybridMultilevel"/>
    <w:tmpl w:val="42D2F9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53291"/>
    <w:multiLevelType w:val="multilevel"/>
    <w:tmpl w:val="2C22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F798A"/>
    <w:multiLevelType w:val="multilevel"/>
    <w:tmpl w:val="D054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D6063"/>
    <w:multiLevelType w:val="hybridMultilevel"/>
    <w:tmpl w:val="AE8257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w w:val="9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5754E"/>
    <w:multiLevelType w:val="hybridMultilevel"/>
    <w:tmpl w:val="EDEC1B4A"/>
    <w:lvl w:ilvl="0" w:tplc="308CB5F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BA15B9"/>
    <w:multiLevelType w:val="multilevel"/>
    <w:tmpl w:val="1AE8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DC3ECD"/>
    <w:multiLevelType w:val="hybridMultilevel"/>
    <w:tmpl w:val="1526CCE2"/>
    <w:lvl w:ilvl="0" w:tplc="E9C6F7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C67B5"/>
    <w:multiLevelType w:val="hybridMultilevel"/>
    <w:tmpl w:val="459032EC"/>
    <w:lvl w:ilvl="0" w:tplc="3F088E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D6A98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CA34891"/>
    <w:multiLevelType w:val="multilevel"/>
    <w:tmpl w:val="5E1EF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664214"/>
    <w:multiLevelType w:val="hybridMultilevel"/>
    <w:tmpl w:val="31A6130A"/>
    <w:lvl w:ilvl="0" w:tplc="9C54AD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A7AD9"/>
    <w:multiLevelType w:val="hybridMultilevel"/>
    <w:tmpl w:val="4D04024C"/>
    <w:lvl w:ilvl="0" w:tplc="B0262A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481637">
    <w:abstractNumId w:val="12"/>
  </w:num>
  <w:num w:numId="2" w16cid:durableId="75983871">
    <w:abstractNumId w:val="7"/>
  </w:num>
  <w:num w:numId="3" w16cid:durableId="81226749">
    <w:abstractNumId w:val="4"/>
  </w:num>
  <w:num w:numId="4" w16cid:durableId="1811289534">
    <w:abstractNumId w:val="2"/>
  </w:num>
  <w:num w:numId="5" w16cid:durableId="718238195">
    <w:abstractNumId w:val="13"/>
  </w:num>
  <w:num w:numId="6" w16cid:durableId="1921598029">
    <w:abstractNumId w:val="6"/>
  </w:num>
  <w:num w:numId="7" w16cid:durableId="238098258">
    <w:abstractNumId w:val="9"/>
  </w:num>
  <w:num w:numId="8" w16cid:durableId="2092195265">
    <w:abstractNumId w:val="5"/>
  </w:num>
  <w:num w:numId="9" w16cid:durableId="108281600">
    <w:abstractNumId w:val="1"/>
  </w:num>
  <w:num w:numId="10" w16cid:durableId="739520902">
    <w:abstractNumId w:val="11"/>
  </w:num>
  <w:num w:numId="11" w16cid:durableId="125465875">
    <w:abstractNumId w:val="0"/>
  </w:num>
  <w:num w:numId="12" w16cid:durableId="1708481748">
    <w:abstractNumId w:val="10"/>
  </w:num>
  <w:num w:numId="13" w16cid:durableId="1316715627">
    <w:abstractNumId w:val="15"/>
  </w:num>
  <w:num w:numId="14" w16cid:durableId="1576744236">
    <w:abstractNumId w:val="8"/>
  </w:num>
  <w:num w:numId="15" w16cid:durableId="1612007556">
    <w:abstractNumId w:val="3"/>
  </w:num>
  <w:num w:numId="16" w16cid:durableId="2049186315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DateAndTime/>
  <w:proofState w:spelling="clean" w:grammar="clean"/>
  <w:attachedTemplate r:id="rId1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4CF"/>
    <w:rsid w:val="00000EF7"/>
    <w:rsid w:val="00004E98"/>
    <w:rsid w:val="00005551"/>
    <w:rsid w:val="00005EAD"/>
    <w:rsid w:val="000116B6"/>
    <w:rsid w:val="000125F2"/>
    <w:rsid w:val="00017F7A"/>
    <w:rsid w:val="00020038"/>
    <w:rsid w:val="00020E6F"/>
    <w:rsid w:val="00021216"/>
    <w:rsid w:val="00022B2F"/>
    <w:rsid w:val="00022EDB"/>
    <w:rsid w:val="000300EF"/>
    <w:rsid w:val="00032FB3"/>
    <w:rsid w:val="000350C5"/>
    <w:rsid w:val="00036748"/>
    <w:rsid w:val="000368D7"/>
    <w:rsid w:val="00037B8F"/>
    <w:rsid w:val="0004136F"/>
    <w:rsid w:val="00044129"/>
    <w:rsid w:val="00045F1E"/>
    <w:rsid w:val="00047A4E"/>
    <w:rsid w:val="00050071"/>
    <w:rsid w:val="00056B1A"/>
    <w:rsid w:val="0006201D"/>
    <w:rsid w:val="00062937"/>
    <w:rsid w:val="00071CB3"/>
    <w:rsid w:val="00072C42"/>
    <w:rsid w:val="00073FC1"/>
    <w:rsid w:val="000749AA"/>
    <w:rsid w:val="00077407"/>
    <w:rsid w:val="000817EE"/>
    <w:rsid w:val="000850C2"/>
    <w:rsid w:val="00086174"/>
    <w:rsid w:val="00090800"/>
    <w:rsid w:val="00092BF7"/>
    <w:rsid w:val="0009459F"/>
    <w:rsid w:val="00097B3E"/>
    <w:rsid w:val="000A28B0"/>
    <w:rsid w:val="000A38D7"/>
    <w:rsid w:val="000A5952"/>
    <w:rsid w:val="000B1D7C"/>
    <w:rsid w:val="000B208A"/>
    <w:rsid w:val="000B5061"/>
    <w:rsid w:val="000B53FE"/>
    <w:rsid w:val="000C02E5"/>
    <w:rsid w:val="000C0C84"/>
    <w:rsid w:val="000C19DD"/>
    <w:rsid w:val="000C2126"/>
    <w:rsid w:val="000C3890"/>
    <w:rsid w:val="000D1D20"/>
    <w:rsid w:val="000D66F5"/>
    <w:rsid w:val="000D6932"/>
    <w:rsid w:val="000D7613"/>
    <w:rsid w:val="000D7FD4"/>
    <w:rsid w:val="000E2ADE"/>
    <w:rsid w:val="000E4DDA"/>
    <w:rsid w:val="000E5C71"/>
    <w:rsid w:val="000E60A1"/>
    <w:rsid w:val="000E688B"/>
    <w:rsid w:val="000F0BCD"/>
    <w:rsid w:val="000F25B3"/>
    <w:rsid w:val="000F2D30"/>
    <w:rsid w:val="000F426F"/>
    <w:rsid w:val="000F4587"/>
    <w:rsid w:val="000F4644"/>
    <w:rsid w:val="0010112B"/>
    <w:rsid w:val="001038F4"/>
    <w:rsid w:val="00104128"/>
    <w:rsid w:val="001049FF"/>
    <w:rsid w:val="00112989"/>
    <w:rsid w:val="001132E1"/>
    <w:rsid w:val="00114006"/>
    <w:rsid w:val="00116422"/>
    <w:rsid w:val="001214C6"/>
    <w:rsid w:val="001219E8"/>
    <w:rsid w:val="00125DF8"/>
    <w:rsid w:val="001320AC"/>
    <w:rsid w:val="00134BC2"/>
    <w:rsid w:val="00136B70"/>
    <w:rsid w:val="00140206"/>
    <w:rsid w:val="00142917"/>
    <w:rsid w:val="00142ED6"/>
    <w:rsid w:val="0014686F"/>
    <w:rsid w:val="00146FB2"/>
    <w:rsid w:val="0015019A"/>
    <w:rsid w:val="00153581"/>
    <w:rsid w:val="00157746"/>
    <w:rsid w:val="00157BAF"/>
    <w:rsid w:val="00160F56"/>
    <w:rsid w:val="00161576"/>
    <w:rsid w:val="0016290C"/>
    <w:rsid w:val="00163949"/>
    <w:rsid w:val="0016746E"/>
    <w:rsid w:val="00167677"/>
    <w:rsid w:val="00173F0D"/>
    <w:rsid w:val="00173F98"/>
    <w:rsid w:val="00177CC0"/>
    <w:rsid w:val="0018213C"/>
    <w:rsid w:val="00182175"/>
    <w:rsid w:val="001840CD"/>
    <w:rsid w:val="001879FC"/>
    <w:rsid w:val="001A26FE"/>
    <w:rsid w:val="001A2BC6"/>
    <w:rsid w:val="001A44D2"/>
    <w:rsid w:val="001A531B"/>
    <w:rsid w:val="001A6F00"/>
    <w:rsid w:val="001B10FC"/>
    <w:rsid w:val="001B28D2"/>
    <w:rsid w:val="001B4201"/>
    <w:rsid w:val="001C11AB"/>
    <w:rsid w:val="001C2CDF"/>
    <w:rsid w:val="001C41BD"/>
    <w:rsid w:val="001D12A1"/>
    <w:rsid w:val="001D13FE"/>
    <w:rsid w:val="001D1DC4"/>
    <w:rsid w:val="001D2EC5"/>
    <w:rsid w:val="001D378B"/>
    <w:rsid w:val="001D4611"/>
    <w:rsid w:val="001E4548"/>
    <w:rsid w:val="001E4AA9"/>
    <w:rsid w:val="001E4FB5"/>
    <w:rsid w:val="001E5C2B"/>
    <w:rsid w:val="001E6A89"/>
    <w:rsid w:val="001E70AA"/>
    <w:rsid w:val="001E7B08"/>
    <w:rsid w:val="001F1356"/>
    <w:rsid w:val="001F16C7"/>
    <w:rsid w:val="001F3029"/>
    <w:rsid w:val="001F3540"/>
    <w:rsid w:val="001F3EDC"/>
    <w:rsid w:val="001F4472"/>
    <w:rsid w:val="001F5CAE"/>
    <w:rsid w:val="001F758F"/>
    <w:rsid w:val="002009C3"/>
    <w:rsid w:val="00204393"/>
    <w:rsid w:val="00206327"/>
    <w:rsid w:val="00206C67"/>
    <w:rsid w:val="002076EF"/>
    <w:rsid w:val="00207F13"/>
    <w:rsid w:val="002104AB"/>
    <w:rsid w:val="00222123"/>
    <w:rsid w:val="00225B72"/>
    <w:rsid w:val="00225E3D"/>
    <w:rsid w:val="00226A7E"/>
    <w:rsid w:val="00230729"/>
    <w:rsid w:val="00231485"/>
    <w:rsid w:val="00233294"/>
    <w:rsid w:val="002340F4"/>
    <w:rsid w:val="00236C25"/>
    <w:rsid w:val="00237863"/>
    <w:rsid w:val="00241447"/>
    <w:rsid w:val="0024343E"/>
    <w:rsid w:val="00247B09"/>
    <w:rsid w:val="00251DD0"/>
    <w:rsid w:val="0025325F"/>
    <w:rsid w:val="00256297"/>
    <w:rsid w:val="00260070"/>
    <w:rsid w:val="002608D8"/>
    <w:rsid w:val="002613AB"/>
    <w:rsid w:val="00261F11"/>
    <w:rsid w:val="002624F0"/>
    <w:rsid w:val="0026368F"/>
    <w:rsid w:val="002660CA"/>
    <w:rsid w:val="002661A2"/>
    <w:rsid w:val="002664EF"/>
    <w:rsid w:val="00266A61"/>
    <w:rsid w:val="00266E8A"/>
    <w:rsid w:val="002711B3"/>
    <w:rsid w:val="002753D4"/>
    <w:rsid w:val="0028165C"/>
    <w:rsid w:val="00282D63"/>
    <w:rsid w:val="0029180A"/>
    <w:rsid w:val="00292DB6"/>
    <w:rsid w:val="0029342C"/>
    <w:rsid w:val="00293884"/>
    <w:rsid w:val="00293AF6"/>
    <w:rsid w:val="00294125"/>
    <w:rsid w:val="002942DD"/>
    <w:rsid w:val="00296B35"/>
    <w:rsid w:val="0029769D"/>
    <w:rsid w:val="00297847"/>
    <w:rsid w:val="00297E4C"/>
    <w:rsid w:val="002A0961"/>
    <w:rsid w:val="002A1D0A"/>
    <w:rsid w:val="002A3639"/>
    <w:rsid w:val="002A3975"/>
    <w:rsid w:val="002A3F50"/>
    <w:rsid w:val="002A5BA5"/>
    <w:rsid w:val="002B34DA"/>
    <w:rsid w:val="002B3517"/>
    <w:rsid w:val="002B4BF2"/>
    <w:rsid w:val="002B5D33"/>
    <w:rsid w:val="002B6DDC"/>
    <w:rsid w:val="002B6ED1"/>
    <w:rsid w:val="002C0407"/>
    <w:rsid w:val="002C1524"/>
    <w:rsid w:val="002C37C3"/>
    <w:rsid w:val="002C3D62"/>
    <w:rsid w:val="002C4D10"/>
    <w:rsid w:val="002D39A9"/>
    <w:rsid w:val="002D3B8E"/>
    <w:rsid w:val="002D3E61"/>
    <w:rsid w:val="002D49C5"/>
    <w:rsid w:val="002E0DDD"/>
    <w:rsid w:val="002E2756"/>
    <w:rsid w:val="002E5244"/>
    <w:rsid w:val="002E5502"/>
    <w:rsid w:val="002E63CE"/>
    <w:rsid w:val="002E6D08"/>
    <w:rsid w:val="002E6E9F"/>
    <w:rsid w:val="002E6ED9"/>
    <w:rsid w:val="002E70EC"/>
    <w:rsid w:val="002F16CE"/>
    <w:rsid w:val="002F3F0C"/>
    <w:rsid w:val="002F41D5"/>
    <w:rsid w:val="002F56B0"/>
    <w:rsid w:val="002F71B5"/>
    <w:rsid w:val="002F7CBF"/>
    <w:rsid w:val="0030038F"/>
    <w:rsid w:val="00300C64"/>
    <w:rsid w:val="00301B27"/>
    <w:rsid w:val="00303304"/>
    <w:rsid w:val="00303E8D"/>
    <w:rsid w:val="00305605"/>
    <w:rsid w:val="00307FEE"/>
    <w:rsid w:val="00310515"/>
    <w:rsid w:val="00313F04"/>
    <w:rsid w:val="00315FFC"/>
    <w:rsid w:val="00316A33"/>
    <w:rsid w:val="003204B4"/>
    <w:rsid w:val="00321142"/>
    <w:rsid w:val="003216C3"/>
    <w:rsid w:val="00321AF3"/>
    <w:rsid w:val="0032399A"/>
    <w:rsid w:val="00324CF6"/>
    <w:rsid w:val="003250EA"/>
    <w:rsid w:val="0032787B"/>
    <w:rsid w:val="00332D2E"/>
    <w:rsid w:val="00333652"/>
    <w:rsid w:val="00333E6A"/>
    <w:rsid w:val="00334896"/>
    <w:rsid w:val="003353A8"/>
    <w:rsid w:val="003361A5"/>
    <w:rsid w:val="0033759B"/>
    <w:rsid w:val="003401D1"/>
    <w:rsid w:val="0034447C"/>
    <w:rsid w:val="00344C92"/>
    <w:rsid w:val="0034550B"/>
    <w:rsid w:val="00352B91"/>
    <w:rsid w:val="003547D1"/>
    <w:rsid w:val="00361E30"/>
    <w:rsid w:val="0036302B"/>
    <w:rsid w:val="00367084"/>
    <w:rsid w:val="003675FC"/>
    <w:rsid w:val="00367F8D"/>
    <w:rsid w:val="003718EE"/>
    <w:rsid w:val="0037272C"/>
    <w:rsid w:val="00374016"/>
    <w:rsid w:val="0037783C"/>
    <w:rsid w:val="0037798D"/>
    <w:rsid w:val="00384F04"/>
    <w:rsid w:val="003866E2"/>
    <w:rsid w:val="00387373"/>
    <w:rsid w:val="0038765E"/>
    <w:rsid w:val="00390F1C"/>
    <w:rsid w:val="00391728"/>
    <w:rsid w:val="00391C52"/>
    <w:rsid w:val="00392774"/>
    <w:rsid w:val="00392E4F"/>
    <w:rsid w:val="00393003"/>
    <w:rsid w:val="003941E4"/>
    <w:rsid w:val="00394FEC"/>
    <w:rsid w:val="003963BF"/>
    <w:rsid w:val="00397DC4"/>
    <w:rsid w:val="003A10AF"/>
    <w:rsid w:val="003A21CA"/>
    <w:rsid w:val="003A2810"/>
    <w:rsid w:val="003A4A17"/>
    <w:rsid w:val="003B16F1"/>
    <w:rsid w:val="003B36A7"/>
    <w:rsid w:val="003C0928"/>
    <w:rsid w:val="003C0BE1"/>
    <w:rsid w:val="003C74D1"/>
    <w:rsid w:val="003C7515"/>
    <w:rsid w:val="003D0899"/>
    <w:rsid w:val="003D0C59"/>
    <w:rsid w:val="003D127B"/>
    <w:rsid w:val="003D181F"/>
    <w:rsid w:val="003D1C8F"/>
    <w:rsid w:val="003D24B6"/>
    <w:rsid w:val="003D2807"/>
    <w:rsid w:val="003D39FB"/>
    <w:rsid w:val="003D5CD3"/>
    <w:rsid w:val="003D630C"/>
    <w:rsid w:val="003E0B06"/>
    <w:rsid w:val="003E1A66"/>
    <w:rsid w:val="003E566E"/>
    <w:rsid w:val="003E57AD"/>
    <w:rsid w:val="003E6145"/>
    <w:rsid w:val="003E6FBC"/>
    <w:rsid w:val="003E765A"/>
    <w:rsid w:val="003F2422"/>
    <w:rsid w:val="003F6A04"/>
    <w:rsid w:val="00400A5D"/>
    <w:rsid w:val="00412447"/>
    <w:rsid w:val="0041259E"/>
    <w:rsid w:val="00413BF4"/>
    <w:rsid w:val="00414F07"/>
    <w:rsid w:val="00415473"/>
    <w:rsid w:val="00415D62"/>
    <w:rsid w:val="00421109"/>
    <w:rsid w:val="00422A63"/>
    <w:rsid w:val="00423140"/>
    <w:rsid w:val="004253E7"/>
    <w:rsid w:val="0042603C"/>
    <w:rsid w:val="0042742A"/>
    <w:rsid w:val="0043103D"/>
    <w:rsid w:val="00432CB8"/>
    <w:rsid w:val="00432FF5"/>
    <w:rsid w:val="00433DC9"/>
    <w:rsid w:val="00433F34"/>
    <w:rsid w:val="0043454C"/>
    <w:rsid w:val="00434556"/>
    <w:rsid w:val="00434DEB"/>
    <w:rsid w:val="004351D4"/>
    <w:rsid w:val="004370EB"/>
    <w:rsid w:val="0043710E"/>
    <w:rsid w:val="00437C2D"/>
    <w:rsid w:val="00440D37"/>
    <w:rsid w:val="00442C3F"/>
    <w:rsid w:val="004465E6"/>
    <w:rsid w:val="00450700"/>
    <w:rsid w:val="004522CD"/>
    <w:rsid w:val="00452462"/>
    <w:rsid w:val="00453027"/>
    <w:rsid w:val="004540A1"/>
    <w:rsid w:val="00457C43"/>
    <w:rsid w:val="0046144F"/>
    <w:rsid w:val="00462B30"/>
    <w:rsid w:val="00466512"/>
    <w:rsid w:val="004710E3"/>
    <w:rsid w:val="00472EF3"/>
    <w:rsid w:val="00475139"/>
    <w:rsid w:val="00475B12"/>
    <w:rsid w:val="00484792"/>
    <w:rsid w:val="00484CA7"/>
    <w:rsid w:val="00485C15"/>
    <w:rsid w:val="004865AE"/>
    <w:rsid w:val="00487248"/>
    <w:rsid w:val="00491556"/>
    <w:rsid w:val="0049495B"/>
    <w:rsid w:val="0049511E"/>
    <w:rsid w:val="00495354"/>
    <w:rsid w:val="004965C8"/>
    <w:rsid w:val="004A090E"/>
    <w:rsid w:val="004A0DED"/>
    <w:rsid w:val="004A0FBF"/>
    <w:rsid w:val="004A4330"/>
    <w:rsid w:val="004A5DB5"/>
    <w:rsid w:val="004A6442"/>
    <w:rsid w:val="004A70CC"/>
    <w:rsid w:val="004B1D00"/>
    <w:rsid w:val="004B40BF"/>
    <w:rsid w:val="004B6BB2"/>
    <w:rsid w:val="004C2B9F"/>
    <w:rsid w:val="004C5908"/>
    <w:rsid w:val="004C6F96"/>
    <w:rsid w:val="004D0B25"/>
    <w:rsid w:val="004E0C50"/>
    <w:rsid w:val="004E1CF0"/>
    <w:rsid w:val="004E30AA"/>
    <w:rsid w:val="004E31F6"/>
    <w:rsid w:val="004E387C"/>
    <w:rsid w:val="004E57A1"/>
    <w:rsid w:val="004E5C7F"/>
    <w:rsid w:val="004F0186"/>
    <w:rsid w:val="004F1DF2"/>
    <w:rsid w:val="004F53AD"/>
    <w:rsid w:val="004F6E1B"/>
    <w:rsid w:val="004F7ED7"/>
    <w:rsid w:val="00500B6A"/>
    <w:rsid w:val="00504959"/>
    <w:rsid w:val="005056C4"/>
    <w:rsid w:val="00505FF9"/>
    <w:rsid w:val="005107DC"/>
    <w:rsid w:val="005133D8"/>
    <w:rsid w:val="005178D0"/>
    <w:rsid w:val="00520D2C"/>
    <w:rsid w:val="005221E5"/>
    <w:rsid w:val="005222E1"/>
    <w:rsid w:val="00522B91"/>
    <w:rsid w:val="005255E5"/>
    <w:rsid w:val="00530530"/>
    <w:rsid w:val="005309AF"/>
    <w:rsid w:val="00532372"/>
    <w:rsid w:val="00533AA2"/>
    <w:rsid w:val="0053513F"/>
    <w:rsid w:val="00536891"/>
    <w:rsid w:val="00536DB6"/>
    <w:rsid w:val="005419B0"/>
    <w:rsid w:val="00541BF5"/>
    <w:rsid w:val="005427F6"/>
    <w:rsid w:val="00542E65"/>
    <w:rsid w:val="005434F5"/>
    <w:rsid w:val="0054426D"/>
    <w:rsid w:val="00544279"/>
    <w:rsid w:val="00545A4C"/>
    <w:rsid w:val="00546C0B"/>
    <w:rsid w:val="005479DA"/>
    <w:rsid w:val="005518C4"/>
    <w:rsid w:val="00552BC3"/>
    <w:rsid w:val="00556315"/>
    <w:rsid w:val="0056341A"/>
    <w:rsid w:val="005643C6"/>
    <w:rsid w:val="00567E9A"/>
    <w:rsid w:val="005708F0"/>
    <w:rsid w:val="00572FDF"/>
    <w:rsid w:val="0058196D"/>
    <w:rsid w:val="00582D98"/>
    <w:rsid w:val="00585EA7"/>
    <w:rsid w:val="005864A8"/>
    <w:rsid w:val="0058713E"/>
    <w:rsid w:val="005906A6"/>
    <w:rsid w:val="005918AD"/>
    <w:rsid w:val="00591ABF"/>
    <w:rsid w:val="005931E8"/>
    <w:rsid w:val="005948BB"/>
    <w:rsid w:val="0059543A"/>
    <w:rsid w:val="005A0596"/>
    <w:rsid w:val="005A0914"/>
    <w:rsid w:val="005A1675"/>
    <w:rsid w:val="005A30AA"/>
    <w:rsid w:val="005A43BA"/>
    <w:rsid w:val="005A75DC"/>
    <w:rsid w:val="005A7D0F"/>
    <w:rsid w:val="005B149E"/>
    <w:rsid w:val="005B19A4"/>
    <w:rsid w:val="005B3844"/>
    <w:rsid w:val="005B7521"/>
    <w:rsid w:val="005C2B3D"/>
    <w:rsid w:val="005C6FD3"/>
    <w:rsid w:val="005D2C74"/>
    <w:rsid w:val="005D4761"/>
    <w:rsid w:val="005D6808"/>
    <w:rsid w:val="005D687C"/>
    <w:rsid w:val="005E1C6A"/>
    <w:rsid w:val="005E2308"/>
    <w:rsid w:val="005E4BDF"/>
    <w:rsid w:val="005E6127"/>
    <w:rsid w:val="005F0910"/>
    <w:rsid w:val="005F582B"/>
    <w:rsid w:val="006004AC"/>
    <w:rsid w:val="00603833"/>
    <w:rsid w:val="00606470"/>
    <w:rsid w:val="006068D2"/>
    <w:rsid w:val="00614599"/>
    <w:rsid w:val="00614D6A"/>
    <w:rsid w:val="00615AC3"/>
    <w:rsid w:val="00620D24"/>
    <w:rsid w:val="00621B79"/>
    <w:rsid w:val="00623757"/>
    <w:rsid w:val="00625221"/>
    <w:rsid w:val="00626E2F"/>
    <w:rsid w:val="00630734"/>
    <w:rsid w:val="006314D5"/>
    <w:rsid w:val="0063313B"/>
    <w:rsid w:val="00636EF5"/>
    <w:rsid w:val="00637B8F"/>
    <w:rsid w:val="00637D46"/>
    <w:rsid w:val="00643474"/>
    <w:rsid w:val="0064512E"/>
    <w:rsid w:val="00645415"/>
    <w:rsid w:val="00654B90"/>
    <w:rsid w:val="00655458"/>
    <w:rsid w:val="006560DA"/>
    <w:rsid w:val="0066367C"/>
    <w:rsid w:val="0067055F"/>
    <w:rsid w:val="00670BC2"/>
    <w:rsid w:val="00672432"/>
    <w:rsid w:val="0067284F"/>
    <w:rsid w:val="00673AD3"/>
    <w:rsid w:val="006749AE"/>
    <w:rsid w:val="00674BC2"/>
    <w:rsid w:val="0068062B"/>
    <w:rsid w:val="00687590"/>
    <w:rsid w:val="00690504"/>
    <w:rsid w:val="00694321"/>
    <w:rsid w:val="006A02B8"/>
    <w:rsid w:val="006A0C94"/>
    <w:rsid w:val="006A2169"/>
    <w:rsid w:val="006A4ABE"/>
    <w:rsid w:val="006A692A"/>
    <w:rsid w:val="006A7F36"/>
    <w:rsid w:val="006B0436"/>
    <w:rsid w:val="006B4833"/>
    <w:rsid w:val="006B6FC3"/>
    <w:rsid w:val="006C0101"/>
    <w:rsid w:val="006C039A"/>
    <w:rsid w:val="006C0476"/>
    <w:rsid w:val="006C3035"/>
    <w:rsid w:val="006C5C69"/>
    <w:rsid w:val="006C60E6"/>
    <w:rsid w:val="006C6CBD"/>
    <w:rsid w:val="006C7AA2"/>
    <w:rsid w:val="006C7FDA"/>
    <w:rsid w:val="006D1A41"/>
    <w:rsid w:val="006D2E93"/>
    <w:rsid w:val="006D33C2"/>
    <w:rsid w:val="006D49AE"/>
    <w:rsid w:val="006D5AB1"/>
    <w:rsid w:val="006D6FD0"/>
    <w:rsid w:val="006E0CA6"/>
    <w:rsid w:val="006E15FB"/>
    <w:rsid w:val="006E290E"/>
    <w:rsid w:val="006E5382"/>
    <w:rsid w:val="006F1F6C"/>
    <w:rsid w:val="00700242"/>
    <w:rsid w:val="0070225B"/>
    <w:rsid w:val="00703E20"/>
    <w:rsid w:val="00704624"/>
    <w:rsid w:val="00704ACE"/>
    <w:rsid w:val="0070604C"/>
    <w:rsid w:val="007125FF"/>
    <w:rsid w:val="007161C2"/>
    <w:rsid w:val="00716B75"/>
    <w:rsid w:val="00717070"/>
    <w:rsid w:val="00721DDE"/>
    <w:rsid w:val="00723E19"/>
    <w:rsid w:val="00724570"/>
    <w:rsid w:val="007247A6"/>
    <w:rsid w:val="00730EC0"/>
    <w:rsid w:val="00732A87"/>
    <w:rsid w:val="00733B29"/>
    <w:rsid w:val="0073483A"/>
    <w:rsid w:val="0074670C"/>
    <w:rsid w:val="00751816"/>
    <w:rsid w:val="00752F43"/>
    <w:rsid w:val="007531F6"/>
    <w:rsid w:val="0075472F"/>
    <w:rsid w:val="007556C2"/>
    <w:rsid w:val="007567CB"/>
    <w:rsid w:val="00757285"/>
    <w:rsid w:val="00761774"/>
    <w:rsid w:val="00763721"/>
    <w:rsid w:val="007663C3"/>
    <w:rsid w:val="007667FC"/>
    <w:rsid w:val="00766E44"/>
    <w:rsid w:val="007735A6"/>
    <w:rsid w:val="00774447"/>
    <w:rsid w:val="00775833"/>
    <w:rsid w:val="00780D61"/>
    <w:rsid w:val="00781216"/>
    <w:rsid w:val="00781A12"/>
    <w:rsid w:val="007835FA"/>
    <w:rsid w:val="0078454B"/>
    <w:rsid w:val="007850E7"/>
    <w:rsid w:val="00787C42"/>
    <w:rsid w:val="00787CF1"/>
    <w:rsid w:val="00787E4D"/>
    <w:rsid w:val="00790F46"/>
    <w:rsid w:val="00791A04"/>
    <w:rsid w:val="00791B45"/>
    <w:rsid w:val="00791D0F"/>
    <w:rsid w:val="00792203"/>
    <w:rsid w:val="007A04C7"/>
    <w:rsid w:val="007A33B9"/>
    <w:rsid w:val="007B1034"/>
    <w:rsid w:val="007B334D"/>
    <w:rsid w:val="007B3515"/>
    <w:rsid w:val="007B3B44"/>
    <w:rsid w:val="007B5ECB"/>
    <w:rsid w:val="007B684A"/>
    <w:rsid w:val="007B744F"/>
    <w:rsid w:val="007C4FC6"/>
    <w:rsid w:val="007C5687"/>
    <w:rsid w:val="007C5C45"/>
    <w:rsid w:val="007C6868"/>
    <w:rsid w:val="007C7FAD"/>
    <w:rsid w:val="007D0507"/>
    <w:rsid w:val="007D0FAF"/>
    <w:rsid w:val="007D1BE5"/>
    <w:rsid w:val="007D74A0"/>
    <w:rsid w:val="007E11D1"/>
    <w:rsid w:val="007E377B"/>
    <w:rsid w:val="007E4AF1"/>
    <w:rsid w:val="007E65DD"/>
    <w:rsid w:val="007E6CFB"/>
    <w:rsid w:val="007E6D49"/>
    <w:rsid w:val="007E788D"/>
    <w:rsid w:val="007F1FF7"/>
    <w:rsid w:val="007F368A"/>
    <w:rsid w:val="007F70AD"/>
    <w:rsid w:val="007F7A1A"/>
    <w:rsid w:val="00800FB5"/>
    <w:rsid w:val="00803206"/>
    <w:rsid w:val="008076A7"/>
    <w:rsid w:val="00811E73"/>
    <w:rsid w:val="00812C4E"/>
    <w:rsid w:val="008134A6"/>
    <w:rsid w:val="00813A6E"/>
    <w:rsid w:val="00813C43"/>
    <w:rsid w:val="008154B0"/>
    <w:rsid w:val="0081742C"/>
    <w:rsid w:val="0081777C"/>
    <w:rsid w:val="00821AFC"/>
    <w:rsid w:val="00823C23"/>
    <w:rsid w:val="00827D5B"/>
    <w:rsid w:val="0083037D"/>
    <w:rsid w:val="00831896"/>
    <w:rsid w:val="00833133"/>
    <w:rsid w:val="0083384A"/>
    <w:rsid w:val="008342F2"/>
    <w:rsid w:val="008417BC"/>
    <w:rsid w:val="00846EF5"/>
    <w:rsid w:val="00850F05"/>
    <w:rsid w:val="0085253A"/>
    <w:rsid w:val="0085479B"/>
    <w:rsid w:val="00854D35"/>
    <w:rsid w:val="00855D52"/>
    <w:rsid w:val="00856303"/>
    <w:rsid w:val="00857809"/>
    <w:rsid w:val="00860169"/>
    <w:rsid w:val="008637AA"/>
    <w:rsid w:val="008640A1"/>
    <w:rsid w:val="00872064"/>
    <w:rsid w:val="0087488A"/>
    <w:rsid w:val="008753D1"/>
    <w:rsid w:val="008763F1"/>
    <w:rsid w:val="00876D14"/>
    <w:rsid w:val="00876F85"/>
    <w:rsid w:val="00877027"/>
    <w:rsid w:val="0087734F"/>
    <w:rsid w:val="008776FD"/>
    <w:rsid w:val="008817F5"/>
    <w:rsid w:val="008852DD"/>
    <w:rsid w:val="008873D4"/>
    <w:rsid w:val="00890B0A"/>
    <w:rsid w:val="008913AC"/>
    <w:rsid w:val="008924A2"/>
    <w:rsid w:val="00892FB9"/>
    <w:rsid w:val="00897BC2"/>
    <w:rsid w:val="008A07F3"/>
    <w:rsid w:val="008A1DEF"/>
    <w:rsid w:val="008A5F43"/>
    <w:rsid w:val="008A64AA"/>
    <w:rsid w:val="008A6916"/>
    <w:rsid w:val="008A6A6E"/>
    <w:rsid w:val="008A6DCC"/>
    <w:rsid w:val="008A7654"/>
    <w:rsid w:val="008A7A8F"/>
    <w:rsid w:val="008B106B"/>
    <w:rsid w:val="008B2C6A"/>
    <w:rsid w:val="008B4763"/>
    <w:rsid w:val="008B4BA5"/>
    <w:rsid w:val="008B619F"/>
    <w:rsid w:val="008C08D9"/>
    <w:rsid w:val="008C31C3"/>
    <w:rsid w:val="008C3364"/>
    <w:rsid w:val="008C60D8"/>
    <w:rsid w:val="008D0337"/>
    <w:rsid w:val="008D1753"/>
    <w:rsid w:val="008D1BFA"/>
    <w:rsid w:val="008D2B3A"/>
    <w:rsid w:val="008D5A17"/>
    <w:rsid w:val="008D5E0B"/>
    <w:rsid w:val="008D7326"/>
    <w:rsid w:val="008E2877"/>
    <w:rsid w:val="008E4322"/>
    <w:rsid w:val="008E510B"/>
    <w:rsid w:val="008E5A83"/>
    <w:rsid w:val="008F327A"/>
    <w:rsid w:val="008F33EF"/>
    <w:rsid w:val="008F4145"/>
    <w:rsid w:val="008F4379"/>
    <w:rsid w:val="008F62D7"/>
    <w:rsid w:val="008F665B"/>
    <w:rsid w:val="008F670A"/>
    <w:rsid w:val="00902B46"/>
    <w:rsid w:val="009037E8"/>
    <w:rsid w:val="00903A37"/>
    <w:rsid w:val="00906527"/>
    <w:rsid w:val="00906629"/>
    <w:rsid w:val="00924E4B"/>
    <w:rsid w:val="00926B0B"/>
    <w:rsid w:val="00930D4E"/>
    <w:rsid w:val="00933950"/>
    <w:rsid w:val="009340D1"/>
    <w:rsid w:val="00935094"/>
    <w:rsid w:val="00936779"/>
    <w:rsid w:val="0093678C"/>
    <w:rsid w:val="0093691D"/>
    <w:rsid w:val="009428B5"/>
    <w:rsid w:val="0094435C"/>
    <w:rsid w:val="00944CE6"/>
    <w:rsid w:val="00951DFD"/>
    <w:rsid w:val="00951E2A"/>
    <w:rsid w:val="009528CB"/>
    <w:rsid w:val="00952F7D"/>
    <w:rsid w:val="00954454"/>
    <w:rsid w:val="009557CB"/>
    <w:rsid w:val="00956E87"/>
    <w:rsid w:val="00957B95"/>
    <w:rsid w:val="00960F20"/>
    <w:rsid w:val="00962443"/>
    <w:rsid w:val="009649D7"/>
    <w:rsid w:val="009654CD"/>
    <w:rsid w:val="00966D02"/>
    <w:rsid w:val="00970179"/>
    <w:rsid w:val="009707BF"/>
    <w:rsid w:val="0097083C"/>
    <w:rsid w:val="00970E71"/>
    <w:rsid w:val="00971697"/>
    <w:rsid w:val="00973ABB"/>
    <w:rsid w:val="00974F52"/>
    <w:rsid w:val="00975AF6"/>
    <w:rsid w:val="009772FA"/>
    <w:rsid w:val="009777E6"/>
    <w:rsid w:val="0097799B"/>
    <w:rsid w:val="009806D1"/>
    <w:rsid w:val="009832A5"/>
    <w:rsid w:val="00983EFD"/>
    <w:rsid w:val="009857E2"/>
    <w:rsid w:val="00992A3F"/>
    <w:rsid w:val="009947AC"/>
    <w:rsid w:val="00994DEC"/>
    <w:rsid w:val="009969A9"/>
    <w:rsid w:val="009A07FD"/>
    <w:rsid w:val="009A2CEE"/>
    <w:rsid w:val="009A44BF"/>
    <w:rsid w:val="009A674C"/>
    <w:rsid w:val="009B0B83"/>
    <w:rsid w:val="009B1E6B"/>
    <w:rsid w:val="009B3121"/>
    <w:rsid w:val="009B347A"/>
    <w:rsid w:val="009B4969"/>
    <w:rsid w:val="009B5661"/>
    <w:rsid w:val="009B5DF8"/>
    <w:rsid w:val="009B66BA"/>
    <w:rsid w:val="009B6BC3"/>
    <w:rsid w:val="009B71CF"/>
    <w:rsid w:val="009C3DF3"/>
    <w:rsid w:val="009C49E4"/>
    <w:rsid w:val="009C4A77"/>
    <w:rsid w:val="009C4D02"/>
    <w:rsid w:val="009C780F"/>
    <w:rsid w:val="009D2C09"/>
    <w:rsid w:val="009D3A87"/>
    <w:rsid w:val="009D54EB"/>
    <w:rsid w:val="009D556B"/>
    <w:rsid w:val="009D5F51"/>
    <w:rsid w:val="009E2850"/>
    <w:rsid w:val="009E36C8"/>
    <w:rsid w:val="009E3FD5"/>
    <w:rsid w:val="009E412B"/>
    <w:rsid w:val="009E4181"/>
    <w:rsid w:val="009E4931"/>
    <w:rsid w:val="009E64FB"/>
    <w:rsid w:val="009F2201"/>
    <w:rsid w:val="009F30B5"/>
    <w:rsid w:val="009F582B"/>
    <w:rsid w:val="009F76F7"/>
    <w:rsid w:val="00A00E8F"/>
    <w:rsid w:val="00A01395"/>
    <w:rsid w:val="00A046BC"/>
    <w:rsid w:val="00A05CFD"/>
    <w:rsid w:val="00A0691E"/>
    <w:rsid w:val="00A074EF"/>
    <w:rsid w:val="00A10AA5"/>
    <w:rsid w:val="00A10D90"/>
    <w:rsid w:val="00A11025"/>
    <w:rsid w:val="00A129F4"/>
    <w:rsid w:val="00A14DAB"/>
    <w:rsid w:val="00A154ED"/>
    <w:rsid w:val="00A15FA6"/>
    <w:rsid w:val="00A201DE"/>
    <w:rsid w:val="00A23938"/>
    <w:rsid w:val="00A25CDD"/>
    <w:rsid w:val="00A26003"/>
    <w:rsid w:val="00A2717D"/>
    <w:rsid w:val="00A3043D"/>
    <w:rsid w:val="00A3324E"/>
    <w:rsid w:val="00A33F33"/>
    <w:rsid w:val="00A35F4C"/>
    <w:rsid w:val="00A419FE"/>
    <w:rsid w:val="00A43F5E"/>
    <w:rsid w:val="00A440DD"/>
    <w:rsid w:val="00A46B23"/>
    <w:rsid w:val="00A474EB"/>
    <w:rsid w:val="00A47528"/>
    <w:rsid w:val="00A50292"/>
    <w:rsid w:val="00A504DA"/>
    <w:rsid w:val="00A51436"/>
    <w:rsid w:val="00A532E3"/>
    <w:rsid w:val="00A5538C"/>
    <w:rsid w:val="00A60A3A"/>
    <w:rsid w:val="00A62231"/>
    <w:rsid w:val="00A62F6B"/>
    <w:rsid w:val="00A6499A"/>
    <w:rsid w:val="00A64FDF"/>
    <w:rsid w:val="00A67B1F"/>
    <w:rsid w:val="00A70697"/>
    <w:rsid w:val="00A73560"/>
    <w:rsid w:val="00A73B3A"/>
    <w:rsid w:val="00A73DAE"/>
    <w:rsid w:val="00A76489"/>
    <w:rsid w:val="00A80727"/>
    <w:rsid w:val="00A81B82"/>
    <w:rsid w:val="00A83422"/>
    <w:rsid w:val="00A8474E"/>
    <w:rsid w:val="00A923CF"/>
    <w:rsid w:val="00A96981"/>
    <w:rsid w:val="00AA0607"/>
    <w:rsid w:val="00AA348D"/>
    <w:rsid w:val="00AA4EFE"/>
    <w:rsid w:val="00AA79EC"/>
    <w:rsid w:val="00AB0F92"/>
    <w:rsid w:val="00AB1A48"/>
    <w:rsid w:val="00AB3D02"/>
    <w:rsid w:val="00AB6A50"/>
    <w:rsid w:val="00AB6D54"/>
    <w:rsid w:val="00AC0217"/>
    <w:rsid w:val="00AC2C7E"/>
    <w:rsid w:val="00AC2EEA"/>
    <w:rsid w:val="00AC2F03"/>
    <w:rsid w:val="00AC3669"/>
    <w:rsid w:val="00AC49C2"/>
    <w:rsid w:val="00AC700F"/>
    <w:rsid w:val="00AD180B"/>
    <w:rsid w:val="00AD1BB6"/>
    <w:rsid w:val="00AD2941"/>
    <w:rsid w:val="00AD30DE"/>
    <w:rsid w:val="00AD75B0"/>
    <w:rsid w:val="00AE1192"/>
    <w:rsid w:val="00AE27E7"/>
    <w:rsid w:val="00AE4C04"/>
    <w:rsid w:val="00AF09F3"/>
    <w:rsid w:val="00AF34FB"/>
    <w:rsid w:val="00AF4F54"/>
    <w:rsid w:val="00B01166"/>
    <w:rsid w:val="00B01188"/>
    <w:rsid w:val="00B02977"/>
    <w:rsid w:val="00B105C6"/>
    <w:rsid w:val="00B10745"/>
    <w:rsid w:val="00B116AF"/>
    <w:rsid w:val="00B17333"/>
    <w:rsid w:val="00B17E6E"/>
    <w:rsid w:val="00B22851"/>
    <w:rsid w:val="00B24756"/>
    <w:rsid w:val="00B25B2E"/>
    <w:rsid w:val="00B26F8E"/>
    <w:rsid w:val="00B30792"/>
    <w:rsid w:val="00B30E25"/>
    <w:rsid w:val="00B33538"/>
    <w:rsid w:val="00B35EE1"/>
    <w:rsid w:val="00B41603"/>
    <w:rsid w:val="00B419EE"/>
    <w:rsid w:val="00B42BC4"/>
    <w:rsid w:val="00B43828"/>
    <w:rsid w:val="00B449EC"/>
    <w:rsid w:val="00B51901"/>
    <w:rsid w:val="00B51BD6"/>
    <w:rsid w:val="00B52EAE"/>
    <w:rsid w:val="00B56BF3"/>
    <w:rsid w:val="00B61049"/>
    <w:rsid w:val="00B61081"/>
    <w:rsid w:val="00B6281C"/>
    <w:rsid w:val="00B65503"/>
    <w:rsid w:val="00B65F7E"/>
    <w:rsid w:val="00B66903"/>
    <w:rsid w:val="00B714FD"/>
    <w:rsid w:val="00B71579"/>
    <w:rsid w:val="00B7244E"/>
    <w:rsid w:val="00B75049"/>
    <w:rsid w:val="00B75E63"/>
    <w:rsid w:val="00B77967"/>
    <w:rsid w:val="00B809F2"/>
    <w:rsid w:val="00B8172D"/>
    <w:rsid w:val="00B8448E"/>
    <w:rsid w:val="00B87536"/>
    <w:rsid w:val="00B910CB"/>
    <w:rsid w:val="00B91773"/>
    <w:rsid w:val="00B92420"/>
    <w:rsid w:val="00B93488"/>
    <w:rsid w:val="00B93A3A"/>
    <w:rsid w:val="00B95143"/>
    <w:rsid w:val="00B957F1"/>
    <w:rsid w:val="00B95EFA"/>
    <w:rsid w:val="00B96C15"/>
    <w:rsid w:val="00B9705D"/>
    <w:rsid w:val="00B97733"/>
    <w:rsid w:val="00BA1AD5"/>
    <w:rsid w:val="00BA2ABC"/>
    <w:rsid w:val="00BA549A"/>
    <w:rsid w:val="00BA580E"/>
    <w:rsid w:val="00BB121B"/>
    <w:rsid w:val="00BB1C25"/>
    <w:rsid w:val="00BB3807"/>
    <w:rsid w:val="00BB46F5"/>
    <w:rsid w:val="00BB58BE"/>
    <w:rsid w:val="00BB5E79"/>
    <w:rsid w:val="00BC117C"/>
    <w:rsid w:val="00BC42D4"/>
    <w:rsid w:val="00BC5243"/>
    <w:rsid w:val="00BC758D"/>
    <w:rsid w:val="00BD0B26"/>
    <w:rsid w:val="00BD2196"/>
    <w:rsid w:val="00BD23E8"/>
    <w:rsid w:val="00BD584B"/>
    <w:rsid w:val="00BD674A"/>
    <w:rsid w:val="00BE11A2"/>
    <w:rsid w:val="00BE266E"/>
    <w:rsid w:val="00BE2DE4"/>
    <w:rsid w:val="00BE4726"/>
    <w:rsid w:val="00BE4B45"/>
    <w:rsid w:val="00BE4F2B"/>
    <w:rsid w:val="00BE7006"/>
    <w:rsid w:val="00BE752F"/>
    <w:rsid w:val="00BF0386"/>
    <w:rsid w:val="00BF3944"/>
    <w:rsid w:val="00C02434"/>
    <w:rsid w:val="00C032F1"/>
    <w:rsid w:val="00C06F7E"/>
    <w:rsid w:val="00C07CE0"/>
    <w:rsid w:val="00C10BC5"/>
    <w:rsid w:val="00C127A7"/>
    <w:rsid w:val="00C135E0"/>
    <w:rsid w:val="00C147A6"/>
    <w:rsid w:val="00C15EB8"/>
    <w:rsid w:val="00C20B82"/>
    <w:rsid w:val="00C23F12"/>
    <w:rsid w:val="00C26908"/>
    <w:rsid w:val="00C31175"/>
    <w:rsid w:val="00C3127F"/>
    <w:rsid w:val="00C3569F"/>
    <w:rsid w:val="00C36920"/>
    <w:rsid w:val="00C404BB"/>
    <w:rsid w:val="00C425D7"/>
    <w:rsid w:val="00C431BB"/>
    <w:rsid w:val="00C43E7F"/>
    <w:rsid w:val="00C43F35"/>
    <w:rsid w:val="00C44ABE"/>
    <w:rsid w:val="00C474EB"/>
    <w:rsid w:val="00C47B2C"/>
    <w:rsid w:val="00C518E6"/>
    <w:rsid w:val="00C52023"/>
    <w:rsid w:val="00C55422"/>
    <w:rsid w:val="00C55B0F"/>
    <w:rsid w:val="00C570D2"/>
    <w:rsid w:val="00C62C98"/>
    <w:rsid w:val="00C66143"/>
    <w:rsid w:val="00C664CB"/>
    <w:rsid w:val="00C704D3"/>
    <w:rsid w:val="00C725A9"/>
    <w:rsid w:val="00C735A1"/>
    <w:rsid w:val="00C74E0C"/>
    <w:rsid w:val="00C75843"/>
    <w:rsid w:val="00C8043F"/>
    <w:rsid w:val="00C81A9E"/>
    <w:rsid w:val="00C81C47"/>
    <w:rsid w:val="00C826BA"/>
    <w:rsid w:val="00C82B42"/>
    <w:rsid w:val="00C82E95"/>
    <w:rsid w:val="00C8305B"/>
    <w:rsid w:val="00C8420C"/>
    <w:rsid w:val="00C91D25"/>
    <w:rsid w:val="00C94AFE"/>
    <w:rsid w:val="00C95F2C"/>
    <w:rsid w:val="00C96BA1"/>
    <w:rsid w:val="00CA135D"/>
    <w:rsid w:val="00CA3403"/>
    <w:rsid w:val="00CA418F"/>
    <w:rsid w:val="00CA4D21"/>
    <w:rsid w:val="00CA5E3E"/>
    <w:rsid w:val="00CA6E7F"/>
    <w:rsid w:val="00CA6FBB"/>
    <w:rsid w:val="00CB0963"/>
    <w:rsid w:val="00CB3140"/>
    <w:rsid w:val="00CB72F0"/>
    <w:rsid w:val="00CC0382"/>
    <w:rsid w:val="00CC17E0"/>
    <w:rsid w:val="00CC2480"/>
    <w:rsid w:val="00CD10ED"/>
    <w:rsid w:val="00CD318F"/>
    <w:rsid w:val="00CD3369"/>
    <w:rsid w:val="00CD3B28"/>
    <w:rsid w:val="00CD4955"/>
    <w:rsid w:val="00CD60EB"/>
    <w:rsid w:val="00CD7991"/>
    <w:rsid w:val="00CE071F"/>
    <w:rsid w:val="00CE1C22"/>
    <w:rsid w:val="00CE23B7"/>
    <w:rsid w:val="00CE36C3"/>
    <w:rsid w:val="00CE7439"/>
    <w:rsid w:val="00CE798F"/>
    <w:rsid w:val="00CF15AF"/>
    <w:rsid w:val="00CF6AE7"/>
    <w:rsid w:val="00CF6BB5"/>
    <w:rsid w:val="00CF6FDC"/>
    <w:rsid w:val="00D00A34"/>
    <w:rsid w:val="00D00CF3"/>
    <w:rsid w:val="00D01E49"/>
    <w:rsid w:val="00D050DC"/>
    <w:rsid w:val="00D053BA"/>
    <w:rsid w:val="00D06D10"/>
    <w:rsid w:val="00D07940"/>
    <w:rsid w:val="00D12C84"/>
    <w:rsid w:val="00D14882"/>
    <w:rsid w:val="00D20432"/>
    <w:rsid w:val="00D2068A"/>
    <w:rsid w:val="00D20F09"/>
    <w:rsid w:val="00D2100A"/>
    <w:rsid w:val="00D21FFB"/>
    <w:rsid w:val="00D22594"/>
    <w:rsid w:val="00D27506"/>
    <w:rsid w:val="00D42AA4"/>
    <w:rsid w:val="00D42CAC"/>
    <w:rsid w:val="00D45DC4"/>
    <w:rsid w:val="00D4798A"/>
    <w:rsid w:val="00D50BD4"/>
    <w:rsid w:val="00D51250"/>
    <w:rsid w:val="00D55295"/>
    <w:rsid w:val="00D5551D"/>
    <w:rsid w:val="00D57F92"/>
    <w:rsid w:val="00D60361"/>
    <w:rsid w:val="00D63357"/>
    <w:rsid w:val="00D63DA0"/>
    <w:rsid w:val="00D65A09"/>
    <w:rsid w:val="00D66D6F"/>
    <w:rsid w:val="00D71C18"/>
    <w:rsid w:val="00D73959"/>
    <w:rsid w:val="00D76CD3"/>
    <w:rsid w:val="00D77AA2"/>
    <w:rsid w:val="00D805D6"/>
    <w:rsid w:val="00D80A51"/>
    <w:rsid w:val="00D83403"/>
    <w:rsid w:val="00D8410F"/>
    <w:rsid w:val="00D859BB"/>
    <w:rsid w:val="00D90A09"/>
    <w:rsid w:val="00D90F9C"/>
    <w:rsid w:val="00D91E6C"/>
    <w:rsid w:val="00D95CD2"/>
    <w:rsid w:val="00D97ED6"/>
    <w:rsid w:val="00DA0BDC"/>
    <w:rsid w:val="00DA21F6"/>
    <w:rsid w:val="00DA530F"/>
    <w:rsid w:val="00DA60D5"/>
    <w:rsid w:val="00DB07D0"/>
    <w:rsid w:val="00DB1683"/>
    <w:rsid w:val="00DB5F96"/>
    <w:rsid w:val="00DB70CA"/>
    <w:rsid w:val="00DC034F"/>
    <w:rsid w:val="00DC280E"/>
    <w:rsid w:val="00DC345F"/>
    <w:rsid w:val="00DC3E6D"/>
    <w:rsid w:val="00DC40C2"/>
    <w:rsid w:val="00DC5091"/>
    <w:rsid w:val="00DC5B36"/>
    <w:rsid w:val="00DD00B9"/>
    <w:rsid w:val="00DD1CFC"/>
    <w:rsid w:val="00DD26F1"/>
    <w:rsid w:val="00DD6F51"/>
    <w:rsid w:val="00DE11D2"/>
    <w:rsid w:val="00DE4A2C"/>
    <w:rsid w:val="00DE5EA0"/>
    <w:rsid w:val="00DF18C1"/>
    <w:rsid w:val="00DF49D9"/>
    <w:rsid w:val="00DF5D9D"/>
    <w:rsid w:val="00DF709B"/>
    <w:rsid w:val="00E007A1"/>
    <w:rsid w:val="00E01022"/>
    <w:rsid w:val="00E01865"/>
    <w:rsid w:val="00E0510F"/>
    <w:rsid w:val="00E0617D"/>
    <w:rsid w:val="00E07AE3"/>
    <w:rsid w:val="00E12350"/>
    <w:rsid w:val="00E1312C"/>
    <w:rsid w:val="00E151EA"/>
    <w:rsid w:val="00E165F5"/>
    <w:rsid w:val="00E17304"/>
    <w:rsid w:val="00E23988"/>
    <w:rsid w:val="00E25FEF"/>
    <w:rsid w:val="00E31077"/>
    <w:rsid w:val="00E31DF0"/>
    <w:rsid w:val="00E3223B"/>
    <w:rsid w:val="00E328A5"/>
    <w:rsid w:val="00E360CC"/>
    <w:rsid w:val="00E36952"/>
    <w:rsid w:val="00E43D52"/>
    <w:rsid w:val="00E44BD1"/>
    <w:rsid w:val="00E45697"/>
    <w:rsid w:val="00E45B19"/>
    <w:rsid w:val="00E46332"/>
    <w:rsid w:val="00E4733F"/>
    <w:rsid w:val="00E479D3"/>
    <w:rsid w:val="00E50261"/>
    <w:rsid w:val="00E505CD"/>
    <w:rsid w:val="00E5124B"/>
    <w:rsid w:val="00E51622"/>
    <w:rsid w:val="00E51736"/>
    <w:rsid w:val="00E55818"/>
    <w:rsid w:val="00E55BCA"/>
    <w:rsid w:val="00E575A3"/>
    <w:rsid w:val="00E61773"/>
    <w:rsid w:val="00E6750C"/>
    <w:rsid w:val="00E710A6"/>
    <w:rsid w:val="00E744BD"/>
    <w:rsid w:val="00E77D56"/>
    <w:rsid w:val="00E77D6F"/>
    <w:rsid w:val="00E77EFD"/>
    <w:rsid w:val="00E85659"/>
    <w:rsid w:val="00E8689A"/>
    <w:rsid w:val="00E92A51"/>
    <w:rsid w:val="00EA15C4"/>
    <w:rsid w:val="00EA1BBC"/>
    <w:rsid w:val="00EA1D4C"/>
    <w:rsid w:val="00EA2CE9"/>
    <w:rsid w:val="00EB17CF"/>
    <w:rsid w:val="00EB20FC"/>
    <w:rsid w:val="00EB61D9"/>
    <w:rsid w:val="00EB6268"/>
    <w:rsid w:val="00EB7DF1"/>
    <w:rsid w:val="00EC0740"/>
    <w:rsid w:val="00EC0B8B"/>
    <w:rsid w:val="00EC0C39"/>
    <w:rsid w:val="00EC1295"/>
    <w:rsid w:val="00EC3B2F"/>
    <w:rsid w:val="00EC44CE"/>
    <w:rsid w:val="00EC64A7"/>
    <w:rsid w:val="00EC69CC"/>
    <w:rsid w:val="00EC6F1A"/>
    <w:rsid w:val="00ED1DFE"/>
    <w:rsid w:val="00ED46DE"/>
    <w:rsid w:val="00ED561B"/>
    <w:rsid w:val="00ED5A5C"/>
    <w:rsid w:val="00ED620C"/>
    <w:rsid w:val="00ED7B93"/>
    <w:rsid w:val="00EE6114"/>
    <w:rsid w:val="00EE65FF"/>
    <w:rsid w:val="00EF077D"/>
    <w:rsid w:val="00EF3FBF"/>
    <w:rsid w:val="00EF4C41"/>
    <w:rsid w:val="00EF52EA"/>
    <w:rsid w:val="00EF6690"/>
    <w:rsid w:val="00F00FF2"/>
    <w:rsid w:val="00F02B0A"/>
    <w:rsid w:val="00F0605D"/>
    <w:rsid w:val="00F111DC"/>
    <w:rsid w:val="00F1128D"/>
    <w:rsid w:val="00F11820"/>
    <w:rsid w:val="00F12708"/>
    <w:rsid w:val="00F13317"/>
    <w:rsid w:val="00F1683C"/>
    <w:rsid w:val="00F1761E"/>
    <w:rsid w:val="00F2054C"/>
    <w:rsid w:val="00F2056F"/>
    <w:rsid w:val="00F206C6"/>
    <w:rsid w:val="00F211AB"/>
    <w:rsid w:val="00F22D8D"/>
    <w:rsid w:val="00F230FD"/>
    <w:rsid w:val="00F2312E"/>
    <w:rsid w:val="00F23A48"/>
    <w:rsid w:val="00F23AA5"/>
    <w:rsid w:val="00F260D3"/>
    <w:rsid w:val="00F267C4"/>
    <w:rsid w:val="00F31B08"/>
    <w:rsid w:val="00F332E7"/>
    <w:rsid w:val="00F345C1"/>
    <w:rsid w:val="00F34615"/>
    <w:rsid w:val="00F34ECA"/>
    <w:rsid w:val="00F36FB1"/>
    <w:rsid w:val="00F438DC"/>
    <w:rsid w:val="00F43F8E"/>
    <w:rsid w:val="00F4715A"/>
    <w:rsid w:val="00F51170"/>
    <w:rsid w:val="00F5281D"/>
    <w:rsid w:val="00F54F71"/>
    <w:rsid w:val="00F60CE4"/>
    <w:rsid w:val="00F616A6"/>
    <w:rsid w:val="00F6267B"/>
    <w:rsid w:val="00F6400D"/>
    <w:rsid w:val="00F6425A"/>
    <w:rsid w:val="00F705BA"/>
    <w:rsid w:val="00F719A4"/>
    <w:rsid w:val="00F72251"/>
    <w:rsid w:val="00F7495F"/>
    <w:rsid w:val="00F74A4B"/>
    <w:rsid w:val="00F74F95"/>
    <w:rsid w:val="00F81B7D"/>
    <w:rsid w:val="00F821F2"/>
    <w:rsid w:val="00F828F4"/>
    <w:rsid w:val="00F82E92"/>
    <w:rsid w:val="00F831BE"/>
    <w:rsid w:val="00F8513F"/>
    <w:rsid w:val="00F85A46"/>
    <w:rsid w:val="00F86991"/>
    <w:rsid w:val="00F86C35"/>
    <w:rsid w:val="00F927BE"/>
    <w:rsid w:val="00F92B2C"/>
    <w:rsid w:val="00F9569C"/>
    <w:rsid w:val="00F97DD9"/>
    <w:rsid w:val="00FA0D1A"/>
    <w:rsid w:val="00FA1156"/>
    <w:rsid w:val="00FA130B"/>
    <w:rsid w:val="00FA1ED5"/>
    <w:rsid w:val="00FA2EE6"/>
    <w:rsid w:val="00FA319E"/>
    <w:rsid w:val="00FA5BC1"/>
    <w:rsid w:val="00FA6BAE"/>
    <w:rsid w:val="00FA7C3B"/>
    <w:rsid w:val="00FB0473"/>
    <w:rsid w:val="00FB2A78"/>
    <w:rsid w:val="00FB2B94"/>
    <w:rsid w:val="00FC06BB"/>
    <w:rsid w:val="00FC0A7D"/>
    <w:rsid w:val="00FC1D73"/>
    <w:rsid w:val="00FC2416"/>
    <w:rsid w:val="00FC37E2"/>
    <w:rsid w:val="00FC398F"/>
    <w:rsid w:val="00FC3BA8"/>
    <w:rsid w:val="00FC4C9E"/>
    <w:rsid w:val="00FC6F18"/>
    <w:rsid w:val="00FD2560"/>
    <w:rsid w:val="00FD3192"/>
    <w:rsid w:val="00FD34CF"/>
    <w:rsid w:val="00FD4034"/>
    <w:rsid w:val="00FD7A54"/>
    <w:rsid w:val="00FE1E12"/>
    <w:rsid w:val="00FE36BC"/>
    <w:rsid w:val="00FE3DE5"/>
    <w:rsid w:val="00FF36E1"/>
    <w:rsid w:val="00FF4B13"/>
    <w:rsid w:val="00FF64A1"/>
    <w:rsid w:val="3FC28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C57DE1"/>
  <w15:chartTrackingRefBased/>
  <w15:docId w15:val="{38456AA7-65AF-457E-B04D-916FBF7C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3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8417BC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DB1683"/>
    <w:pPr>
      <w:numPr>
        <w:numId w:val="1"/>
      </w:numPr>
      <w:spacing w:before="240" w:after="120"/>
      <w:outlineLvl w:val="0"/>
    </w:pPr>
    <w:rPr>
      <w:rFonts w:ascii="Calibri Light" w:hAnsi="Calibri Light"/>
      <w:color w:val="425563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DB1683"/>
    <w:pPr>
      <w:numPr>
        <w:ilvl w:val="1"/>
        <w:numId w:val="1"/>
      </w:numPr>
      <w:spacing w:before="60"/>
      <w:outlineLvl w:val="1"/>
    </w:pPr>
    <w:rPr>
      <w:b/>
      <w:color w:val="425563" w:themeColor="text1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225B72"/>
    <w:pPr>
      <w:numPr>
        <w:ilvl w:val="2"/>
        <w:numId w:val="1"/>
      </w:numPr>
      <w:spacing w:after="120"/>
      <w:outlineLvl w:val="2"/>
    </w:pPr>
    <w:rPr>
      <w:b/>
      <w:color w:val="425563" w:themeColor="text1"/>
    </w:rPr>
  </w:style>
  <w:style w:type="paragraph" w:styleId="Heading4">
    <w:name w:val="heading 4"/>
    <w:basedOn w:val="Heading2"/>
    <w:next w:val="Normal"/>
    <w:link w:val="Heading4Char"/>
    <w:uiPriority w:val="9"/>
    <w:semiHidden/>
    <w:qFormat/>
    <w:rsid w:val="00C3569F"/>
    <w:pPr>
      <w:numPr>
        <w:ilvl w:val="3"/>
      </w:numPr>
      <w:spacing w:after="240"/>
      <w:outlineLvl w:val="3"/>
    </w:pPr>
    <w:rPr>
      <w:color w:val="FFFFFF" w:themeColor="background1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FD256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13F4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FD256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02A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D256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02A3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D256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576F82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D256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576F82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1">
    <w:name w:val="Footer 1"/>
    <w:basedOn w:val="Header"/>
    <w:uiPriority w:val="5"/>
    <w:rsid w:val="00E77D6F"/>
    <w:pPr>
      <w:ind w:right="360"/>
      <w:jc w:val="left"/>
    </w:pPr>
    <w:rPr>
      <w:color w:val="FFC72C" w:themeColor="text2"/>
    </w:rPr>
  </w:style>
  <w:style w:type="character" w:customStyle="1" w:styleId="Heading1Char">
    <w:name w:val="Heading 1 Char"/>
    <w:basedOn w:val="DefaultParagraphFont"/>
    <w:link w:val="Heading1"/>
    <w:rsid w:val="00DB1683"/>
    <w:rPr>
      <w:rFonts w:ascii="Calibri Light" w:hAnsi="Calibri Light"/>
      <w:color w:val="425563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DB1683"/>
    <w:rPr>
      <w:b/>
      <w:color w:val="425563" w:themeColor="text1"/>
      <w:szCs w:val="36"/>
    </w:rPr>
  </w:style>
  <w:style w:type="paragraph" w:styleId="Header">
    <w:name w:val="header"/>
    <w:basedOn w:val="Normal"/>
    <w:link w:val="HeaderChar"/>
    <w:uiPriority w:val="99"/>
    <w:semiHidden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6F00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rsid w:val="001B28D2"/>
    <w:pPr>
      <w:tabs>
        <w:tab w:val="center" w:pos="4680"/>
        <w:tab w:val="right" w:pos="9360"/>
      </w:tabs>
    </w:pPr>
    <w:rPr>
      <w:b/>
      <w:caps/>
      <w:color w:val="FFC72C" w:themeColor="text2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B28D2"/>
    <w:rPr>
      <w:b/>
      <w:caps/>
      <w:color w:val="FFC72C" w:themeColor="text2"/>
      <w:sz w:val="20"/>
    </w:rPr>
  </w:style>
  <w:style w:type="character" w:styleId="PageNumber">
    <w:name w:val="page number"/>
    <w:basedOn w:val="DefaultParagraphFont"/>
    <w:uiPriority w:val="99"/>
    <w:semiHidden/>
    <w:rsid w:val="0032399A"/>
  </w:style>
  <w:style w:type="character" w:customStyle="1" w:styleId="Heading3Char">
    <w:name w:val="Heading 3 Char"/>
    <w:basedOn w:val="DefaultParagraphFont"/>
    <w:link w:val="Heading3"/>
    <w:uiPriority w:val="2"/>
    <w:rsid w:val="00225B72"/>
    <w:rPr>
      <w:b/>
      <w:color w:val="425563" w:themeColor="text1"/>
      <w:sz w:val="24"/>
    </w:rPr>
  </w:style>
  <w:style w:type="paragraph" w:styleId="Quote">
    <w:name w:val="Quote"/>
    <w:basedOn w:val="Normal"/>
    <w:next w:val="Normal"/>
    <w:link w:val="QuoteChar"/>
    <w:uiPriority w:val="4"/>
    <w:qFormat/>
    <w:rsid w:val="00877027"/>
    <w:rPr>
      <w:b/>
      <w:sz w:val="40"/>
      <w:szCs w:val="96"/>
    </w:rPr>
  </w:style>
  <w:style w:type="character" w:customStyle="1" w:styleId="QuoteChar">
    <w:name w:val="Quote Char"/>
    <w:basedOn w:val="DefaultParagraphFont"/>
    <w:link w:val="Quote"/>
    <w:uiPriority w:val="4"/>
    <w:rsid w:val="00877027"/>
    <w:rPr>
      <w:b/>
      <w:color w:val="FFFFFF" w:themeColor="background1"/>
      <w:sz w:val="40"/>
      <w:szCs w:val="96"/>
    </w:rPr>
  </w:style>
  <w:style w:type="character" w:styleId="PlaceholderText">
    <w:name w:val="Placeholder Text"/>
    <w:basedOn w:val="DefaultParagraphFont"/>
    <w:uiPriority w:val="99"/>
    <w:semiHidden/>
    <w:rsid w:val="001A6F0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05CFD"/>
    <w:pPr>
      <w:contextualSpacing/>
    </w:pPr>
    <w:rPr>
      <w:rFonts w:eastAsiaTheme="majorEastAsia" w:cstheme="majorBidi"/>
      <w:caps/>
      <w:color w:val="425563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CFD"/>
    <w:rPr>
      <w:rFonts w:ascii="Raleway Light" w:eastAsiaTheme="majorEastAsia" w:hAnsi="Raleway Light" w:cstheme="majorBidi"/>
      <w:caps/>
      <w:color w:val="425563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AA2"/>
    <w:pPr>
      <w:numPr>
        <w:ilvl w:val="1"/>
      </w:numPr>
    </w:pPr>
    <w:rPr>
      <w:rFonts w:eastAsiaTheme="minorEastAsia"/>
      <w:b/>
      <w:caps/>
      <w:color w:val="425563" w:themeColor="text1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D77AA2"/>
    <w:rPr>
      <w:rFonts w:eastAsiaTheme="minorEastAsia"/>
      <w:b/>
      <w:caps/>
      <w:color w:val="425563" w:themeColor="text1"/>
      <w:sz w:val="40"/>
    </w:rPr>
  </w:style>
  <w:style w:type="paragraph" w:customStyle="1" w:styleId="NormalWhite">
    <w:name w:val="Normal White"/>
    <w:basedOn w:val="Normal"/>
    <w:uiPriority w:val="6"/>
    <w:rsid w:val="00B7244E"/>
    <w:pPr>
      <w:spacing w:after="240"/>
    </w:pPr>
    <w:rPr>
      <w:color w:val="FFFFFF" w:themeColor="background1"/>
    </w:rPr>
  </w:style>
  <w:style w:type="paragraph" w:styleId="Caption">
    <w:name w:val="caption"/>
    <w:basedOn w:val="Normal"/>
    <w:next w:val="Normal"/>
    <w:uiPriority w:val="35"/>
    <w:semiHidden/>
    <w:qFormat/>
    <w:rsid w:val="00FF36E1"/>
    <w:pPr>
      <w:spacing w:after="200"/>
    </w:pPr>
    <w:rPr>
      <w:i/>
      <w:iCs/>
      <w:color w:val="425563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41603"/>
    <w:pPr>
      <w:ind w:left="720"/>
      <w:contextualSpacing/>
    </w:pPr>
  </w:style>
  <w:style w:type="paragraph" w:customStyle="1" w:styleId="paragraph">
    <w:name w:val="paragraph"/>
    <w:basedOn w:val="Normal"/>
    <w:uiPriority w:val="12"/>
    <w:semiHidden/>
    <w:rsid w:val="00092B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uiPriority w:val="12"/>
    <w:semiHidden/>
    <w:rsid w:val="00092BF7"/>
  </w:style>
  <w:style w:type="paragraph" w:customStyle="1" w:styleId="Table">
    <w:name w:val="Table"/>
    <w:basedOn w:val="Normal"/>
    <w:uiPriority w:val="6"/>
    <w:qFormat/>
    <w:rsid w:val="002A5BA5"/>
    <w:pPr>
      <w:jc w:val="center"/>
    </w:pPr>
    <w:rPr>
      <w:b/>
      <w:color w:val="425563" w:themeColor="text1"/>
    </w:rPr>
  </w:style>
  <w:style w:type="paragraph" w:customStyle="1" w:styleId="company">
    <w:name w:val="company"/>
    <w:basedOn w:val="Normal"/>
    <w:uiPriority w:val="6"/>
    <w:qFormat/>
    <w:rsid w:val="002A5BA5"/>
    <w:pPr>
      <w:spacing w:after="240"/>
    </w:pPr>
    <w:rPr>
      <w:b/>
      <w:caps/>
      <w:color w:val="FFFFFF" w:themeColor="background1"/>
    </w:rPr>
  </w:style>
  <w:style w:type="paragraph" w:customStyle="1" w:styleId="Style1">
    <w:name w:val="Style1"/>
    <w:next w:val="Heading1"/>
    <w:uiPriority w:val="6"/>
    <w:semiHidden/>
    <w:rsid w:val="00C3569F"/>
    <w:rPr>
      <w:rFonts w:asciiTheme="majorHAnsi" w:hAnsiTheme="majorHAnsi"/>
      <w:b/>
      <w:caps/>
      <w:color w:val="FFFFFF" w:themeColor="background1"/>
      <w:sz w:val="72"/>
      <w:szCs w:val="48"/>
    </w:rPr>
  </w:style>
  <w:style w:type="paragraph" w:customStyle="1" w:styleId="Email">
    <w:name w:val="Email"/>
    <w:basedOn w:val="Normal"/>
    <w:uiPriority w:val="12"/>
    <w:rsid w:val="00C3569F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9F"/>
    <w:rPr>
      <w:b/>
      <w:color w:val="FFFFFF" w:themeColor="background1"/>
      <w:szCs w:val="36"/>
    </w:rPr>
  </w:style>
  <w:style w:type="paragraph" w:customStyle="1" w:styleId="TableGrey">
    <w:name w:val="Table Grey"/>
    <w:basedOn w:val="Normal"/>
    <w:next w:val="Normal"/>
    <w:uiPriority w:val="6"/>
    <w:rsid w:val="00A33F33"/>
    <w:rPr>
      <w:bCs/>
      <w:color w:val="7891A5" w:themeColor="text1" w:themeTint="A6"/>
    </w:rPr>
  </w:style>
  <w:style w:type="paragraph" w:customStyle="1" w:styleId="TableData">
    <w:name w:val="Table Data"/>
    <w:basedOn w:val="TableGrey"/>
    <w:uiPriority w:val="6"/>
    <w:rsid w:val="00A33F33"/>
    <w:pPr>
      <w:jc w:val="center"/>
    </w:pPr>
  </w:style>
  <w:style w:type="paragraph" w:customStyle="1" w:styleId="Heading2Centered">
    <w:name w:val="Heading 2 Centered"/>
    <w:basedOn w:val="Heading4"/>
    <w:uiPriority w:val="6"/>
    <w:rsid w:val="00391728"/>
    <w:pPr>
      <w:spacing w:after="0"/>
      <w:jc w:val="center"/>
    </w:pPr>
    <w:rPr>
      <w:color w:val="auto"/>
    </w:rPr>
  </w:style>
  <w:style w:type="paragraph" w:customStyle="1" w:styleId="NormalCentered">
    <w:name w:val="Normal Centered"/>
    <w:basedOn w:val="Normal"/>
    <w:uiPriority w:val="6"/>
    <w:rsid w:val="002A5BA5"/>
    <w:pPr>
      <w:jc w:val="center"/>
    </w:pPr>
  </w:style>
  <w:style w:type="paragraph" w:customStyle="1" w:styleId="Heading1White">
    <w:name w:val="Heading 1 White"/>
    <w:basedOn w:val="Heading1"/>
    <w:uiPriority w:val="6"/>
    <w:rsid w:val="00B7244E"/>
    <w:rPr>
      <w:color w:val="FFFFFF" w:themeColor="background1"/>
    </w:rPr>
  </w:style>
  <w:style w:type="paragraph" w:styleId="TOCHeading">
    <w:name w:val="TOC Heading"/>
    <w:basedOn w:val="Heading1"/>
    <w:next w:val="Normal"/>
    <w:uiPriority w:val="39"/>
    <w:unhideWhenUsed/>
    <w:qFormat/>
    <w:rsid w:val="00DC5B36"/>
    <w:pPr>
      <w:keepNext/>
      <w:keepLines/>
      <w:spacing w:after="0" w:line="259" w:lineRule="auto"/>
      <w:outlineLvl w:val="9"/>
    </w:pPr>
    <w:rPr>
      <w:rFonts w:eastAsiaTheme="majorEastAsia" w:cstheme="majorBidi"/>
      <w:b/>
      <w:color w:val="313F4A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DC5B3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DC5B36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DC5B36"/>
    <w:rPr>
      <w:color w:val="77746E" w:themeColor="hyperlink"/>
      <w:u w:val="single"/>
    </w:rPr>
  </w:style>
  <w:style w:type="table" w:styleId="GridTable1Light">
    <w:name w:val="Grid Table 1 Light"/>
    <w:basedOn w:val="TableNormal"/>
    <w:uiPriority w:val="46"/>
    <w:rsid w:val="00D27506"/>
    <w:tblPr>
      <w:tblStyleRowBandSize w:val="1"/>
      <w:tblStyleColBandSize w:val="1"/>
      <w:tblBorders>
        <w:top w:val="single" w:sz="4" w:space="0" w:color="ACBCC7" w:themeColor="text1" w:themeTint="66"/>
        <w:left w:val="single" w:sz="4" w:space="0" w:color="ACBCC7" w:themeColor="text1" w:themeTint="66"/>
        <w:bottom w:val="single" w:sz="4" w:space="0" w:color="ACBCC7" w:themeColor="text1" w:themeTint="66"/>
        <w:right w:val="single" w:sz="4" w:space="0" w:color="ACBCC7" w:themeColor="text1" w:themeTint="66"/>
        <w:insideH w:val="single" w:sz="4" w:space="0" w:color="ACBCC7" w:themeColor="text1" w:themeTint="66"/>
        <w:insideV w:val="single" w:sz="4" w:space="0" w:color="ACBCC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29AAC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29AAC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036748"/>
    <w:tblPr>
      <w:tblStyleRowBandSize w:val="1"/>
      <w:tblStyleColBandSize w:val="1"/>
      <w:tblBorders>
        <w:top w:val="single" w:sz="4" w:space="0" w:color="97AAB9" w:themeColor="text1" w:themeTint="80"/>
        <w:bottom w:val="single" w:sz="4" w:space="0" w:color="97AAB9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7AAB9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7AAB9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7AAB9" w:themeColor="text1" w:themeTint="80"/>
          <w:right w:val="single" w:sz="4" w:space="0" w:color="97AAB9" w:themeColor="text1" w:themeTint="80"/>
        </w:tcBorders>
      </w:tcPr>
    </w:tblStylePr>
    <w:tblStylePr w:type="band2Vert">
      <w:tblPr/>
      <w:tcPr>
        <w:tcBorders>
          <w:left w:val="single" w:sz="4" w:space="0" w:color="97AAB9" w:themeColor="text1" w:themeTint="80"/>
          <w:right w:val="single" w:sz="4" w:space="0" w:color="97AAB9" w:themeColor="text1" w:themeTint="80"/>
        </w:tcBorders>
      </w:tcPr>
    </w:tblStylePr>
    <w:tblStylePr w:type="band1Horz">
      <w:tblPr/>
      <w:tcPr>
        <w:tcBorders>
          <w:top w:val="single" w:sz="4" w:space="0" w:color="97AAB9" w:themeColor="text1" w:themeTint="80"/>
          <w:bottom w:val="single" w:sz="4" w:space="0" w:color="97AAB9" w:themeColor="text1" w:themeTint="80"/>
        </w:tcBorders>
      </w:tcPr>
    </w:tblStylePr>
  </w:style>
  <w:style w:type="paragraph" w:styleId="TableofFigures">
    <w:name w:val="table of figures"/>
    <w:basedOn w:val="Normal"/>
    <w:next w:val="Normal"/>
    <w:uiPriority w:val="99"/>
    <w:rsid w:val="00D80A51"/>
    <w:rPr>
      <w:color w:val="000000"/>
    </w:rPr>
  </w:style>
  <w:style w:type="table" w:styleId="GridTable1Light-Accent1">
    <w:name w:val="Grid Table 1 Light Accent 1"/>
    <w:basedOn w:val="TableNormal"/>
    <w:uiPriority w:val="46"/>
    <w:rsid w:val="00036748"/>
    <w:tblPr>
      <w:tblStyleRowBandSize w:val="1"/>
      <w:tblStyleColBandSize w:val="1"/>
      <w:tblBorders>
        <w:top w:val="single" w:sz="4" w:space="0" w:color="ACBCC7" w:themeColor="accent1" w:themeTint="66"/>
        <w:left w:val="single" w:sz="4" w:space="0" w:color="ACBCC7" w:themeColor="accent1" w:themeTint="66"/>
        <w:bottom w:val="single" w:sz="4" w:space="0" w:color="ACBCC7" w:themeColor="accent1" w:themeTint="66"/>
        <w:right w:val="single" w:sz="4" w:space="0" w:color="ACBCC7" w:themeColor="accent1" w:themeTint="66"/>
        <w:insideH w:val="single" w:sz="4" w:space="0" w:color="ACBCC7" w:themeColor="accent1" w:themeTint="66"/>
        <w:insideV w:val="single" w:sz="4" w:space="0" w:color="ACBCC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29AA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29AA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036748"/>
    <w:tblPr>
      <w:tblStyleRowBandSize w:val="1"/>
      <w:tblStyleColBandSize w:val="1"/>
      <w:tblBorders>
        <w:top w:val="single" w:sz="2" w:space="0" w:color="829AAC" w:themeColor="accent1" w:themeTint="99"/>
        <w:bottom w:val="single" w:sz="2" w:space="0" w:color="829AAC" w:themeColor="accent1" w:themeTint="99"/>
        <w:insideH w:val="single" w:sz="2" w:space="0" w:color="829AAC" w:themeColor="accent1" w:themeTint="99"/>
        <w:insideV w:val="single" w:sz="2" w:space="0" w:color="829AA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29AA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29AA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DE3" w:themeFill="accent1" w:themeFillTint="33"/>
      </w:tcPr>
    </w:tblStylePr>
    <w:tblStylePr w:type="band1Horz">
      <w:tblPr/>
      <w:tcPr>
        <w:shd w:val="clear" w:color="auto" w:fill="D5DDE3" w:themeFill="accent1" w:themeFillTint="33"/>
      </w:tcPr>
    </w:tblStylePr>
  </w:style>
  <w:style w:type="table" w:styleId="GridTable2">
    <w:name w:val="Grid Table 2"/>
    <w:basedOn w:val="TableNormal"/>
    <w:uiPriority w:val="47"/>
    <w:rsid w:val="00036748"/>
    <w:tblPr>
      <w:tblStyleRowBandSize w:val="1"/>
      <w:tblStyleColBandSize w:val="1"/>
      <w:tblBorders>
        <w:top w:val="single" w:sz="2" w:space="0" w:color="829AAC" w:themeColor="text1" w:themeTint="99"/>
        <w:bottom w:val="single" w:sz="2" w:space="0" w:color="829AAC" w:themeColor="text1" w:themeTint="99"/>
        <w:insideH w:val="single" w:sz="2" w:space="0" w:color="829AAC" w:themeColor="text1" w:themeTint="99"/>
        <w:insideV w:val="single" w:sz="2" w:space="0" w:color="829AAC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29AAC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29AAC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DE3" w:themeFill="text1" w:themeFillTint="33"/>
      </w:tcPr>
    </w:tblStylePr>
    <w:tblStylePr w:type="band1Horz">
      <w:tblPr/>
      <w:tcPr>
        <w:shd w:val="clear" w:color="auto" w:fill="D5DDE3" w:themeFill="text1" w:themeFillTint="33"/>
      </w:tcPr>
    </w:tblStylePr>
  </w:style>
  <w:style w:type="paragraph" w:customStyle="1" w:styleId="TableName">
    <w:name w:val="Table Name"/>
    <w:basedOn w:val="Table"/>
    <w:uiPriority w:val="6"/>
    <w:rsid w:val="008C08D9"/>
    <w:pPr>
      <w:jc w:val="left"/>
    </w:pPr>
    <w:rPr>
      <w:b w:val="0"/>
    </w:rPr>
  </w:style>
  <w:style w:type="table" w:styleId="ListTable1Light">
    <w:name w:val="List Table 1 Light"/>
    <w:basedOn w:val="TableNormal"/>
    <w:uiPriority w:val="46"/>
    <w:rsid w:val="00AC021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29AAC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29AAC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DE3" w:themeFill="text1" w:themeFillTint="33"/>
      </w:tcPr>
    </w:tblStylePr>
    <w:tblStylePr w:type="band1Horz">
      <w:tblPr/>
      <w:tcPr>
        <w:shd w:val="clear" w:color="auto" w:fill="D5DDE3" w:themeFill="text1" w:themeFillTint="33"/>
      </w:tcPr>
    </w:tblStylePr>
  </w:style>
  <w:style w:type="paragraph" w:styleId="Index1">
    <w:name w:val="index 1"/>
    <w:basedOn w:val="Normal"/>
    <w:next w:val="Normal"/>
    <w:autoRedefine/>
    <w:uiPriority w:val="99"/>
    <w:semiHidden/>
    <w:rsid w:val="00774447"/>
    <w:pPr>
      <w:ind w:left="240" w:hanging="240"/>
    </w:pPr>
  </w:style>
  <w:style w:type="table" w:customStyle="1" w:styleId="Listofsomething">
    <w:name w:val="List of something"/>
    <w:basedOn w:val="TableNormal"/>
    <w:uiPriority w:val="99"/>
    <w:rsid w:val="00A96981"/>
    <w:tblPr>
      <w:tblStyleRowBandSize w:val="1"/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D5DDE3" w:themeFill="text1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FD2560"/>
    <w:rPr>
      <w:rFonts w:asciiTheme="majorHAnsi" w:eastAsiaTheme="majorEastAsia" w:hAnsiTheme="majorHAnsi" w:cstheme="majorBidi"/>
      <w:color w:val="313F4A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560"/>
    <w:rPr>
      <w:rFonts w:asciiTheme="majorHAnsi" w:eastAsiaTheme="majorEastAsia" w:hAnsiTheme="majorHAnsi" w:cstheme="majorBidi"/>
      <w:color w:val="202A31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560"/>
    <w:rPr>
      <w:rFonts w:asciiTheme="majorHAnsi" w:eastAsiaTheme="majorEastAsia" w:hAnsiTheme="majorHAnsi" w:cstheme="majorBidi"/>
      <w:i/>
      <w:iCs/>
      <w:color w:val="202A31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560"/>
    <w:rPr>
      <w:rFonts w:asciiTheme="majorHAnsi" w:eastAsiaTheme="majorEastAsia" w:hAnsiTheme="majorHAnsi" w:cstheme="majorBidi"/>
      <w:color w:val="576F82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560"/>
    <w:rPr>
      <w:rFonts w:asciiTheme="majorHAnsi" w:eastAsiaTheme="majorEastAsia" w:hAnsiTheme="majorHAnsi" w:cstheme="majorBidi"/>
      <w:i/>
      <w:iCs/>
      <w:color w:val="576F82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rsid w:val="006E15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E15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5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5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5F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30EC0"/>
    <w:rPr>
      <w:sz w:val="24"/>
    </w:rPr>
  </w:style>
  <w:style w:type="paragraph" w:styleId="BodyText">
    <w:name w:val="Body Text"/>
    <w:basedOn w:val="Normal"/>
    <w:link w:val="BodyTextChar"/>
    <w:uiPriority w:val="1"/>
    <w:qFormat/>
    <w:rsid w:val="00CA5E3E"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A5E3E"/>
    <w:rPr>
      <w:rFonts w:ascii="Palatino Linotype" w:eastAsia="Palatino Linotype" w:hAnsi="Palatino Linotype" w:cs="Palatino Linotype"/>
      <w:sz w:val="20"/>
      <w:szCs w:val="20"/>
    </w:rPr>
  </w:style>
  <w:style w:type="paragraph" w:styleId="NormalWeb">
    <w:name w:val="Normal (Web)"/>
    <w:basedOn w:val="Normal"/>
    <w:uiPriority w:val="99"/>
    <w:unhideWhenUsed/>
    <w:rsid w:val="00440D3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40D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GC\AppData\Roaming\Microsoft\Templates\Bold%20business%20report.dotx" TargetMode="External"/></Relationships>
</file>

<file path=word/theme/theme1.xml><?xml version="1.0" encoding="utf-8"?>
<a:theme xmlns:a="http://schemas.openxmlformats.org/drawingml/2006/main" name="BBR">
  <a:themeElements>
    <a:clrScheme name="Epiroc">
      <a:dk1>
        <a:srgbClr val="425563"/>
      </a:dk1>
      <a:lt1>
        <a:srgbClr val="FFFFFF"/>
      </a:lt1>
      <a:dk2>
        <a:srgbClr val="FFC72C"/>
      </a:dk2>
      <a:lt2>
        <a:srgbClr val="ECEBE4"/>
      </a:lt2>
      <a:accent1>
        <a:srgbClr val="425563"/>
      </a:accent1>
      <a:accent2>
        <a:srgbClr val="FFC72C"/>
      </a:accent2>
      <a:accent3>
        <a:srgbClr val="B4B4AA"/>
      </a:accent3>
      <a:accent4>
        <a:srgbClr val="612C51"/>
      </a:accent4>
      <a:accent5>
        <a:srgbClr val="B7312C"/>
      </a:accent5>
      <a:accent6>
        <a:srgbClr val="D86018"/>
      </a:accent6>
      <a:hlink>
        <a:srgbClr val="77746E"/>
      </a:hlink>
      <a:folHlink>
        <a:srgbClr val="001E32"/>
      </a:folHlink>
    </a:clrScheme>
    <a:fontScheme name="Custom 1">
      <a:majorFont>
        <a:latin typeface="Raleway SemiBold"/>
        <a:ea typeface=""/>
        <a:cs typeface=""/>
      </a:majorFont>
      <a:minorFont>
        <a:latin typeface="Raleway Medium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8D14A0A9B374A9433A2F44D1CE456" ma:contentTypeVersion="10" ma:contentTypeDescription="Create a new document." ma:contentTypeScope="" ma:versionID="fbead6bc429f4678af28491b881d0ab0">
  <xsd:schema xmlns:xsd="http://www.w3.org/2001/XMLSchema" xmlns:xs="http://www.w3.org/2001/XMLSchema" xmlns:p="http://schemas.microsoft.com/office/2006/metadata/properties" xmlns:ns2="c043a29d-806b-4703-8897-e61835b8e1c7" targetNamespace="http://schemas.microsoft.com/office/2006/metadata/properties" ma:root="true" ma:fieldsID="a694b154344501e37a33969a906a512c" ns2:_="">
    <xsd:import namespace="c043a29d-806b-4703-8897-e61835b8e1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3a29d-806b-4703-8897-e61835b8e1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cf4968f-1119-4349-9fe4-6af93dee0d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043a29d-806b-4703-8897-e61835b8e1c7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6C34DB-025E-40CE-B532-19301DAD41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3a29d-806b-4703-8897-e61835b8e1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50094C-0D3E-4E0A-A2D0-7BE047D09F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3AB56E-E1EB-4234-B256-5A748EBCB684}">
  <ds:schemaRefs>
    <ds:schemaRef ds:uri="http://schemas.microsoft.com/office/2006/metadata/properties"/>
    <ds:schemaRef ds:uri="http://schemas.microsoft.com/office/infopath/2007/PartnerControls"/>
    <ds:schemaRef ds:uri="c043a29d-806b-4703-8897-e61835b8e1c7"/>
  </ds:schemaRefs>
</ds:datastoreItem>
</file>

<file path=customXml/itemProps4.xml><?xml version="1.0" encoding="utf-8"?>
<ds:datastoreItem xmlns:ds="http://schemas.openxmlformats.org/officeDocument/2006/customXml" ds:itemID="{F513D18B-2C73-4B92-9BB0-09733199523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96ecbea-bd27-4a3c-a131-34aa0b46a086}" enabled="0" method="" siteId="{896ecbea-bd27-4a3c-a131-34aa0b46a08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Bold business report.dotx</Template>
  <TotalTime>187</TotalTime>
  <Pages>6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Janzen</dc:creator>
  <cp:keywords/>
  <dc:description/>
  <cp:lastModifiedBy>Caelin Preston</cp:lastModifiedBy>
  <cp:revision>198</cp:revision>
  <cp:lastPrinted>2024-05-07T23:08:00Z</cp:lastPrinted>
  <dcterms:created xsi:type="dcterms:W3CDTF">2024-06-05T23:44:00Z</dcterms:created>
  <dcterms:modified xsi:type="dcterms:W3CDTF">2024-06-06T17:05:00Z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GrammarlyDocumentId">
    <vt:lpwstr>a85ed54c0968a0ec8624c461e6d190fab93fb2228c6a9303fa41791be34e58fb</vt:lpwstr>
  </property>
  <property fmtid="{D5CDD505-2E9C-101B-9397-08002B2CF9AE}" pid="4" name="ContentTypeId">
    <vt:lpwstr>0x010100F9B8D14A0A9B374A9433A2F44D1CE456</vt:lpwstr>
  </property>
</Properties>
</file>